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B419B" w14:textId="019E220A" w:rsidR="00816BCB" w:rsidRDefault="00816BCB" w:rsidP="00816BCB">
      <w:pPr>
        <w:pStyle w:val="Nyilatkozatcm"/>
      </w:pPr>
      <w:r w:rsidRPr="00B50CAA">
        <w:t>FELADATKIÍRÁS</w:t>
      </w:r>
    </w:p>
    <w:p w14:paraId="5A2DB2AE" w14:textId="77777777" w:rsidR="0023255D" w:rsidRPr="0023255D" w:rsidRDefault="0023255D" w:rsidP="0023255D">
      <w:r w:rsidRPr="0023255D">
        <w:t>A hallgató feladata egy gitárból (vagy más, hasonló jelszintű hangszerből) származó vonali jel fogadása, feldolgozása, átalakítása, és analóg jellé vissza konvertálása egy célhardver segítségével. A számításokat egy STM32 mikrokontrolleren kell elvégezni, és ehhez a szükséges periféria áramköröket is meg kell tervezni.</w:t>
      </w:r>
    </w:p>
    <w:p w14:paraId="262CB180" w14:textId="77777777" w:rsidR="0023255D" w:rsidRPr="0023255D" w:rsidRDefault="0023255D" w:rsidP="0023255D">
      <w:pPr>
        <w:ind w:firstLine="0"/>
      </w:pPr>
      <w:r w:rsidRPr="0023255D">
        <w:t>A munka során a következő részfeladatok megoldására van szükség:</w:t>
      </w:r>
    </w:p>
    <w:p w14:paraId="1BA251BF" w14:textId="77777777" w:rsidR="0023255D" w:rsidRPr="0023255D" w:rsidRDefault="0023255D" w:rsidP="0023255D">
      <w:pPr>
        <w:pStyle w:val="ListParagraph"/>
        <w:numPr>
          <w:ilvl w:val="0"/>
          <w:numId w:val="29"/>
        </w:numPr>
      </w:pPr>
      <w:r w:rsidRPr="0023255D">
        <w:t>Bejövő jel vizsgálata, mérése</w:t>
      </w:r>
    </w:p>
    <w:p w14:paraId="3D26C27C" w14:textId="77777777" w:rsidR="0023255D" w:rsidRPr="0023255D" w:rsidRDefault="0023255D" w:rsidP="0023255D">
      <w:pPr>
        <w:pStyle w:val="ListParagraph"/>
        <w:numPr>
          <w:ilvl w:val="0"/>
          <w:numId w:val="29"/>
        </w:numPr>
      </w:pPr>
      <w:r w:rsidRPr="0023255D">
        <w:t>Megfelelő illesztő áramkör tervezése, erősítők, szűrők méretezése</w:t>
      </w:r>
    </w:p>
    <w:p w14:paraId="12FFEE6F" w14:textId="77777777" w:rsidR="0023255D" w:rsidRPr="0023255D" w:rsidRDefault="0023255D" w:rsidP="0023255D">
      <w:pPr>
        <w:pStyle w:val="ListParagraph"/>
        <w:numPr>
          <w:ilvl w:val="0"/>
          <w:numId w:val="29"/>
        </w:numPr>
      </w:pPr>
      <w:r w:rsidRPr="0023255D">
        <w:t>Az átalakítások és számítások időkésleltetésének megállapítása, csökkentése</w:t>
      </w:r>
    </w:p>
    <w:p w14:paraId="7F6AD490" w14:textId="77777777" w:rsidR="0023255D" w:rsidRPr="0023255D" w:rsidRDefault="0023255D" w:rsidP="0023255D">
      <w:pPr>
        <w:pStyle w:val="ListParagraph"/>
        <w:numPr>
          <w:ilvl w:val="0"/>
          <w:numId w:val="29"/>
        </w:numPr>
      </w:pPr>
      <w:r w:rsidRPr="0023255D">
        <w:t xml:space="preserve">A különböző transzformációk és néhány ismert effekt (pl. </w:t>
      </w:r>
      <w:proofErr w:type="spellStart"/>
      <w:r w:rsidRPr="0023255D">
        <w:t>Delay</w:t>
      </w:r>
      <w:proofErr w:type="spellEnd"/>
      <w:r w:rsidRPr="0023255D">
        <w:t xml:space="preserve">, </w:t>
      </w:r>
      <w:proofErr w:type="spellStart"/>
      <w:r w:rsidRPr="0023255D">
        <w:t>Chorus</w:t>
      </w:r>
      <w:proofErr w:type="spellEnd"/>
      <w:r w:rsidRPr="0023255D">
        <w:t xml:space="preserve">, </w:t>
      </w:r>
      <w:proofErr w:type="spellStart"/>
      <w:proofErr w:type="gramStart"/>
      <w:r w:rsidRPr="0023255D">
        <w:t>Octave</w:t>
      </w:r>
      <w:proofErr w:type="spellEnd"/>
      <w:r w:rsidRPr="0023255D">
        <w:t>,</w:t>
      </w:r>
      <w:proofErr w:type="gramEnd"/>
      <w:r w:rsidRPr="0023255D">
        <w:t xml:space="preserve"> stb.) szoftveres implementálása </w:t>
      </w:r>
    </w:p>
    <w:p w14:paraId="40699A04" w14:textId="77777777" w:rsidR="0023255D" w:rsidRPr="0023255D" w:rsidRDefault="0023255D" w:rsidP="0023255D">
      <w:pPr>
        <w:pStyle w:val="ListParagraph"/>
        <w:numPr>
          <w:ilvl w:val="0"/>
          <w:numId w:val="29"/>
        </w:numPr>
      </w:pPr>
      <w:r w:rsidRPr="0023255D">
        <w:t>Célhardver megtervezése, élesztése, tesztelése</w:t>
      </w:r>
    </w:p>
    <w:p w14:paraId="2A8C9461" w14:textId="77777777" w:rsidR="0023255D" w:rsidRPr="0023255D" w:rsidRDefault="0023255D" w:rsidP="0023255D"/>
    <w:p w14:paraId="2A3F742C" w14:textId="77777777" w:rsidR="0063585C" w:rsidRPr="004851C7" w:rsidRDefault="00816BCB" w:rsidP="00D429F2">
      <w:pPr>
        <w:pStyle w:val="Cmlaplog"/>
      </w:pPr>
      <w:r>
        <w:br w:type="page"/>
      </w:r>
      <w:r w:rsidR="009D2FD8" w:rsidRPr="004851C7">
        <w:rPr>
          <w:noProof/>
          <w:lang w:eastAsia="hu-HU"/>
        </w:rPr>
        <w:lastRenderedPageBreak/>
        <w:drawing>
          <wp:inline distT="0" distB="0" distL="0" distR="0" wp14:anchorId="75FFBEFA" wp14:editId="6F4E6F3C">
            <wp:extent cx="1931035" cy="541020"/>
            <wp:effectExtent l="0" t="0" r="0" b="0"/>
            <wp:docPr id="1" name="Kép 1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87E3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261E961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614306E0" w14:textId="77777777" w:rsidR="004851C7" w:rsidRDefault="00AD3647" w:rsidP="00D429F2">
      <w:pPr>
        <w:pStyle w:val="Cmlapkarstanszk"/>
      </w:pPr>
      <w:fldSimple w:instr=" DOCPROPERTY  Company  \* MERGEFORMAT ">
        <w:r w:rsidR="003E2ECB">
          <w:t>Automatizálási és Alkalmazott Informatikai Tanszék</w:t>
        </w:r>
      </w:fldSimple>
    </w:p>
    <w:p w14:paraId="636BBB01" w14:textId="77777777" w:rsidR="004851C7" w:rsidRDefault="004851C7"/>
    <w:p w14:paraId="36F20A54" w14:textId="77777777" w:rsidR="004851C7" w:rsidRDefault="004851C7"/>
    <w:p w14:paraId="7E8300BE" w14:textId="77777777" w:rsidR="004851C7" w:rsidRDefault="004851C7"/>
    <w:p w14:paraId="02C07D20" w14:textId="77777777" w:rsidR="004851C7" w:rsidRDefault="004851C7"/>
    <w:p w14:paraId="2D8CF118" w14:textId="77777777" w:rsidR="004851C7" w:rsidRDefault="004851C7"/>
    <w:p w14:paraId="1309EF9A" w14:textId="77777777" w:rsidR="004851C7" w:rsidRDefault="004851C7"/>
    <w:p w14:paraId="7F39B52B" w14:textId="77777777" w:rsidR="004851C7" w:rsidRPr="00B50CAA" w:rsidRDefault="004851C7"/>
    <w:p w14:paraId="63E824BC" w14:textId="363E9AC2" w:rsidR="0063585C" w:rsidRPr="00B50CAA" w:rsidRDefault="0023255D" w:rsidP="00171054">
      <w:pPr>
        <w:pStyle w:val="Cmlapszerz"/>
      </w:pPr>
      <w:r>
        <w:t>Papp Áron</w:t>
      </w:r>
    </w:p>
    <w:p w14:paraId="5BD632B6" w14:textId="09E1D96E" w:rsidR="0063585C" w:rsidRPr="00B50CAA" w:rsidRDefault="0023255D">
      <w:pPr>
        <w:pStyle w:val="Title"/>
      </w:pPr>
      <w:r>
        <w:t>Digitális gitáreffekt megvalósítása mikrokontrollerrel</w:t>
      </w:r>
    </w:p>
    <w:p w14:paraId="436457F8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7B8F957D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4E66D8CA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5A97AB4D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079394B9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43BD3853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4D26AE0E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5FF02A1F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113A12EC" w14:textId="77777777" w:rsidR="00630A92" w:rsidRDefault="00630A92" w:rsidP="0023255D">
      <w:pPr>
        <w:keepLines/>
        <w:spacing w:after="0"/>
        <w:ind w:firstLine="0"/>
        <w:rPr>
          <w:smallCaps/>
        </w:rPr>
      </w:pPr>
    </w:p>
    <w:p w14:paraId="7BF499DC" w14:textId="6AAE139B" w:rsidR="00630A92" w:rsidRDefault="00630A92" w:rsidP="00630A92">
      <w:pPr>
        <w:keepLines/>
        <w:spacing w:after="0"/>
        <w:ind w:firstLine="0"/>
        <w:jc w:val="center"/>
        <w:rPr>
          <w:smallCaps/>
        </w:rPr>
      </w:pPr>
      <w:r>
        <w:rPr>
          <w:smallCaps/>
        </w:rPr>
        <w:t>Konzulens</w:t>
      </w:r>
    </w:p>
    <w:p w14:paraId="3333124D" w14:textId="1C9A5471" w:rsidR="0023255D" w:rsidRDefault="0023255D" w:rsidP="00630A92">
      <w:pPr>
        <w:keepLines/>
        <w:spacing w:after="0"/>
        <w:ind w:firstLine="0"/>
        <w:jc w:val="center"/>
        <w:rPr>
          <w:smallCaps/>
        </w:rPr>
      </w:pPr>
      <w:r>
        <w:rPr>
          <w:smallCaps/>
        </w:rPr>
        <w:t>Kiss Ágoston</w:t>
      </w:r>
    </w:p>
    <w:commentRangeStart w:id="0"/>
    <w:p w14:paraId="71BF7A9D" w14:textId="77777777" w:rsidR="00630A92" w:rsidRDefault="00630A92" w:rsidP="00630A92">
      <w:pPr>
        <w:pStyle w:val="Cmlapszerz"/>
      </w:pPr>
      <w:r>
        <w:fldChar w:fldCharType="begin"/>
      </w:r>
      <w:r>
        <w:instrText xml:space="preserve"> DOCPROPERTY "Manager"  \* MERGEFORMAT </w:instrText>
      </w:r>
      <w:r>
        <w:fldChar w:fldCharType="end"/>
      </w:r>
      <w:commentRangeEnd w:id="0"/>
      <w:r>
        <w:rPr>
          <w:rStyle w:val="CommentReference"/>
          <w:noProof w:val="0"/>
        </w:rPr>
        <w:commentReference w:id="0"/>
      </w:r>
    </w:p>
    <w:p w14:paraId="59CFD63D" w14:textId="1FE9E2CA" w:rsidR="0063585C" w:rsidRPr="00B50CAA" w:rsidRDefault="00630A92" w:rsidP="00630A92">
      <w:pPr>
        <w:spacing w:after="0"/>
        <w:ind w:firstLine="0"/>
        <w:jc w:val="center"/>
      </w:pPr>
      <w:r>
        <w:t xml:space="preserve">BUDAPEST, </w:t>
      </w:r>
      <w:r w:rsidR="0023255D">
        <w:t>2023</w:t>
      </w:r>
      <w:r w:rsidR="0063585C" w:rsidRPr="00267677">
        <w:fldChar w:fldCharType="begin"/>
      </w:r>
      <w:r w:rsidR="0063585C" w:rsidRPr="00B50CAA">
        <w:instrText xml:space="preserve"> SUBJECT  \* MERGEFORMAT </w:instrText>
      </w:r>
      <w:r w:rsidR="0063585C" w:rsidRPr="00267677">
        <w:fldChar w:fldCharType="end"/>
      </w:r>
    </w:p>
    <w:p w14:paraId="155AD015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5C7A3806" w14:textId="23D5B43E" w:rsidR="00770801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6800807" w:history="1">
        <w:r w:rsidR="00770801" w:rsidRPr="00E33822">
          <w:rPr>
            <w:rStyle w:val="Hyperlink"/>
            <w:noProof/>
          </w:rPr>
          <w:t>Összefoglaló</w:t>
        </w:r>
        <w:r w:rsidR="00770801">
          <w:rPr>
            <w:noProof/>
            <w:webHidden/>
          </w:rPr>
          <w:tab/>
        </w:r>
        <w:r w:rsidR="00770801">
          <w:rPr>
            <w:noProof/>
            <w:webHidden/>
          </w:rPr>
          <w:fldChar w:fldCharType="begin"/>
        </w:r>
        <w:r w:rsidR="00770801">
          <w:rPr>
            <w:noProof/>
            <w:webHidden/>
          </w:rPr>
          <w:instrText xml:space="preserve"> PAGEREF _Toc136800807 \h </w:instrText>
        </w:r>
        <w:r w:rsidR="00770801">
          <w:rPr>
            <w:noProof/>
            <w:webHidden/>
          </w:rPr>
        </w:r>
        <w:r w:rsidR="00770801"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5</w:t>
        </w:r>
        <w:r w:rsidR="00770801">
          <w:rPr>
            <w:noProof/>
            <w:webHidden/>
          </w:rPr>
          <w:fldChar w:fldCharType="end"/>
        </w:r>
      </w:hyperlink>
    </w:p>
    <w:p w14:paraId="57C41638" w14:textId="6B63A08C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08" w:history="1">
        <w:r w:rsidRPr="00E33822">
          <w:rPr>
            <w:rStyle w:val="Hyperlink"/>
            <w:noProof/>
          </w:rPr>
          <w:t>1 Gitár effekt definíció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954C98" w14:textId="3E92171D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09" w:history="1">
        <w:r w:rsidRPr="00E33822">
          <w:rPr>
            <w:rStyle w:val="Hyperlink"/>
            <w:noProof/>
          </w:rPr>
          <w:t>2 Effekt specifikáció mérés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2A82C6D" w14:textId="21FF92DA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0" w:history="1">
        <w:r w:rsidRPr="00E33822">
          <w:rPr>
            <w:rStyle w:val="Hyperlink"/>
            <w:noProof/>
          </w:rPr>
          <w:t>2.1 Jel mérése időtartományban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BD16D4" w14:textId="074B262A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1" w:history="1">
        <w:r w:rsidRPr="00E33822">
          <w:rPr>
            <w:rStyle w:val="Hyperlink"/>
            <w:noProof/>
          </w:rPr>
          <w:t>2.2 Jel mérése frekvenciatartományban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21BCED" w14:textId="54199FB7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12" w:history="1">
        <w:r w:rsidRPr="00E33822">
          <w:rPr>
            <w:rStyle w:val="Hyperlink"/>
            <w:noProof/>
          </w:rPr>
          <w:t>3 Oktáv effekt modellezés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5997F4" w14:textId="07AAB470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3" w:history="1">
        <w:r w:rsidRPr="00E33822">
          <w:rPr>
            <w:rStyle w:val="Hyperlink"/>
            <w:noProof/>
          </w:rPr>
          <w:t>3.1 Cél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274CE5" w14:textId="2D1C7CEE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4" w:history="1">
        <w:r w:rsidRPr="00E33822">
          <w:rPr>
            <w:rStyle w:val="Hyperlink"/>
            <w:noProof/>
          </w:rPr>
          <w:t>3.2 Naív próbálkozás FFT-vel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4BDE4B4" w14:textId="26286C6C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5" w:history="1">
        <w:r w:rsidRPr="00E33822">
          <w:rPr>
            <w:rStyle w:val="Hyperlink"/>
            <w:noProof/>
          </w:rPr>
          <w:t>3.3 FFT implementálása és problémái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3FB9C71" w14:textId="234E53E4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6" w:history="1">
        <w:r w:rsidRPr="00E33822">
          <w:rPr>
            <w:rStyle w:val="Hyperlink"/>
            <w:noProof/>
          </w:rPr>
          <w:t>3.4 FFT algoritmus gyorsítása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AD66BB" w14:textId="69ED4697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17" w:history="1">
        <w:r w:rsidRPr="00E33822">
          <w:rPr>
            <w:rStyle w:val="Hyperlink"/>
            <w:noProof/>
          </w:rPr>
          <w:t>4 Filterbank alapú oktávkészítés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4AD8F1" w14:textId="51035997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8" w:history="1">
        <w:r w:rsidRPr="00E33822">
          <w:rPr>
            <w:rStyle w:val="Hyperlink"/>
            <w:noProof/>
          </w:rPr>
          <w:t>4.1 ERB filterbank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717A8F" w14:textId="35743D3C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19" w:history="1">
        <w:r w:rsidRPr="00E33822">
          <w:rPr>
            <w:rStyle w:val="Hyperlink"/>
            <w:noProof/>
          </w:rPr>
          <w:t>4.2 Gyorsíto</w:t>
        </w:r>
        <w:r w:rsidRPr="00E33822">
          <w:rPr>
            <w:rStyle w:val="Hyperlink"/>
            <w:noProof/>
          </w:rPr>
          <w:t>t</w:t>
        </w:r>
        <w:r w:rsidRPr="00E33822">
          <w:rPr>
            <w:rStyle w:val="Hyperlink"/>
            <w:noProof/>
          </w:rPr>
          <w:t>t ERB filterbank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776DBB" w14:textId="7B8D876B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20" w:history="1">
        <w:r w:rsidRPr="00E33822">
          <w:rPr>
            <w:rStyle w:val="Hyperlink"/>
            <w:noProof/>
          </w:rPr>
          <w:t>5 Oktáv összehasonlítása különböző módszerekkel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B9781A" w14:textId="7C2EE979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21" w:history="1">
        <w:r w:rsidRPr="00E33822">
          <w:rPr>
            <w:rStyle w:val="Hyperlink"/>
            <w:noProof/>
          </w:rPr>
          <w:t>6 CMSIS függvények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14136C3" w14:textId="0D9049EC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22" w:history="1">
        <w:r w:rsidRPr="00E33822">
          <w:rPr>
            <w:rStyle w:val="Hyperlink"/>
            <w:noProof/>
          </w:rPr>
          <w:t>6.1 FFT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DED551" w14:textId="41818451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23" w:history="1">
        <w:r w:rsidRPr="00E33822">
          <w:rPr>
            <w:rStyle w:val="Hyperlink"/>
            <w:noProof/>
          </w:rPr>
          <w:t>6.2 ERB implementálása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AA75A5" w14:textId="2F1A6F31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24" w:history="1">
        <w:r w:rsidRPr="00E33822">
          <w:rPr>
            <w:rStyle w:val="Hyperlink"/>
            <w:noProof/>
          </w:rPr>
          <w:t>7 Tesztelési körülmények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700019" w14:textId="3E17000C" w:rsidR="00770801" w:rsidRDefault="00770801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136800825" w:history="1">
        <w:r w:rsidRPr="00E33822">
          <w:rPr>
            <w:rStyle w:val="Hyperlink"/>
            <w:noProof/>
          </w:rPr>
          <w:t>8 Jövőbeli tervek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C0B207" w14:textId="5855F5F9" w:rsidR="00770801" w:rsidRDefault="00770801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136800826" w:history="1">
        <w:r w:rsidRPr="00E33822">
          <w:rPr>
            <w:rStyle w:val="Hyperlink"/>
            <w:noProof/>
          </w:rPr>
          <w:t>8.1 Nyomtatott áramköri terv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_Toc136800826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9169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5012F29" w14:textId="407A5C15" w:rsidR="00730B3C" w:rsidRDefault="00730B3C">
      <w:r>
        <w:rPr>
          <w:b/>
          <w:bCs/>
        </w:rPr>
        <w:fldChar w:fldCharType="end"/>
      </w:r>
    </w:p>
    <w:p w14:paraId="597B17CD" w14:textId="77777777" w:rsidR="0063585C" w:rsidRPr="00B50CAA" w:rsidRDefault="0063585C" w:rsidP="00EB15AF">
      <w:pPr>
        <w:pStyle w:val="Caption"/>
      </w:pPr>
    </w:p>
    <w:p w14:paraId="624D007E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3F18C6A1" w14:textId="64E0586B" w:rsidR="00681E99" w:rsidRDefault="00681E99" w:rsidP="005E01E0">
      <w:pPr>
        <w:pStyle w:val="Nyilatkozatszveg"/>
      </w:pPr>
      <w:r w:rsidRPr="00B50CAA">
        <w:t xml:space="preserve">Alulírott </w:t>
      </w:r>
      <w:r w:rsidR="0023255D">
        <w:rPr>
          <w:b/>
          <w:bCs/>
        </w:rPr>
        <w:t>Papp Áron</w:t>
      </w:r>
      <w:r w:rsidRPr="00B50CAA">
        <w:t>, szigorló hallgató kijelentem, hogy ezt a</w:t>
      </w:r>
      <w:r w:rsidR="0023255D">
        <w:t xml:space="preserve">z önálló laboratóriumi beszámolót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488D4B2" w14:textId="77777777" w:rsidR="00681E99" w:rsidRPr="00EE1A1F" w:rsidRDefault="00681E99" w:rsidP="005E01E0">
      <w:pPr>
        <w:pStyle w:val="Nyilatkozatszveg"/>
      </w:pPr>
      <w:r w:rsidRPr="00EE1A1F">
        <w:t>Hozzájárulok, hogy a jel</w:t>
      </w:r>
      <w:r w:rsidR="00630A92">
        <w:t>en munkám alapadatait (szerző</w:t>
      </w:r>
      <w:r w:rsidRPr="00EE1A1F">
        <w:t>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00549213" w14:textId="541D11A8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="0023255D">
        <w:t>2023.05.08.</w:t>
      </w:r>
    </w:p>
    <w:p w14:paraId="47749B79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5F7D501E" w14:textId="19918AA0" w:rsidR="005E01E0" w:rsidRDefault="00630A92" w:rsidP="00630A92">
      <w:pPr>
        <w:pStyle w:val="Nyilatkozatalrs"/>
        <w:ind w:firstLine="634"/>
      </w:pPr>
      <w:r>
        <w:t xml:space="preserve">                         </w:t>
      </w:r>
      <w:r w:rsidR="0023255D">
        <w:t>Papp Áron</w:t>
      </w:r>
    </w:p>
    <w:p w14:paraId="65776AFC" w14:textId="77777777" w:rsidR="00854BDC" w:rsidRPr="00B50CAA" w:rsidRDefault="00854BDC" w:rsidP="00854BDC">
      <w:pPr>
        <w:pStyle w:val="Nyilatkozatszveg"/>
      </w:pPr>
    </w:p>
    <w:p w14:paraId="31502874" w14:textId="77777777" w:rsidR="00681E99" w:rsidRPr="00B50CAA" w:rsidRDefault="00681E99" w:rsidP="00267677">
      <w:pPr>
        <w:sectPr w:rsidR="00681E99" w:rsidRPr="00B50CAA" w:rsidSect="00681E99">
          <w:footerReference w:type="default" r:id="rId16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6B2CBAFC" w14:textId="77777777" w:rsidR="0063585C" w:rsidRDefault="0063585C" w:rsidP="00816BCB">
      <w:pPr>
        <w:pStyle w:val="Fejezetcimszmozsnlkl"/>
      </w:pPr>
      <w:bookmarkStart w:id="1" w:name="_Toc136800807"/>
      <w:r w:rsidRPr="00B50CAA">
        <w:lastRenderedPageBreak/>
        <w:t>Összefoglaló</w:t>
      </w:r>
      <w:bookmarkEnd w:id="1"/>
    </w:p>
    <w:p w14:paraId="274A4EEA" w14:textId="2D9EF1CB" w:rsidR="005334AD" w:rsidRPr="00D23BFC" w:rsidRDefault="0023255D" w:rsidP="00630A92">
      <w:r>
        <w:t xml:space="preserve">Ebben az önálló laboratóriumi feladatban STM32H755ZI-Q fejlesztői panel segítségével digitális gitáreffekt létrehozása a cél. A feladat egyik kulcsfontosságú effektje az </w:t>
      </w:r>
      <w:proofErr w:type="spellStart"/>
      <w:r>
        <w:t>oktáver</w:t>
      </w:r>
      <w:proofErr w:type="spellEnd"/>
      <w:r>
        <w:t xml:space="preserve"> típusú effekt megvalósítása. Ahhoz, hogy megfelelő minőségű eszközt készítsek ismerni kell a „versenytársak” által nyújtott szolgáltatások, specifikációkat. A feladat jelentős részben digitális jelfeldolgozással is foglalkozik. Az elméletet különféle szakirodalmak, publikációk által leírt tapasztalatokat vett alapul, melyeket a gyors tesztelhetőség miatt elsőként „offline” teszteltem. Segítségemre volt ilyen téren a </w:t>
      </w:r>
      <w:proofErr w:type="spellStart"/>
      <w:r>
        <w:t>Matlab</w:t>
      </w:r>
      <w:proofErr w:type="spellEnd"/>
      <w:r w:rsidR="008A45F2">
        <w:t>, melyben a különféle szűrők képzése gyors és átlátható volt. Amint megfelelő minőségű algoritmust tudtam készíteni, kezdetét vette az implementálás. A választott mikrokontroller nagy számításteljesítményű, így alapvető számítási korlát első ránézésre nem volt. Megismerkedtem a CMSIS könyvtár nyújtotta műveletek könnyű kezelésével, melyek elengedhetetlenek a követelmények teljesítéséhez.</w:t>
      </w:r>
    </w:p>
    <w:p w14:paraId="0FE98BBF" w14:textId="273EDB11" w:rsidR="001A57BC" w:rsidRDefault="00763365" w:rsidP="006A1B7F">
      <w:pPr>
        <w:pStyle w:val="Heading1"/>
      </w:pPr>
      <w:bookmarkStart w:id="2" w:name="_Toc136800808"/>
      <w:r>
        <w:lastRenderedPageBreak/>
        <w:t>Gitár effekt definíció</w:t>
      </w:r>
      <w:bookmarkEnd w:id="2"/>
    </w:p>
    <w:p w14:paraId="2D113240" w14:textId="5B79ABA8" w:rsidR="002D2677" w:rsidRDefault="00763365" w:rsidP="002D2677">
      <w:r>
        <w:t xml:space="preserve">A gitár </w:t>
      </w:r>
      <w:r w:rsidR="006E7326">
        <w:t>effektek</w:t>
      </w:r>
      <w:r>
        <w:t xml:space="preserve"> olyan berendezések, melyek lehetővé teszik zenészek számára, hogy különböző hangok</w:t>
      </w:r>
      <w:r w:rsidR="00300363">
        <w:t>kal</w:t>
      </w:r>
      <w:r>
        <w:t xml:space="preserve"> és effektek</w:t>
      </w:r>
      <w:r w:rsidR="00300363">
        <w:t>kel egészítsék ki gitárjátékukat. Ezek eleinte analóg áramköröket jelentettek, melyek ma is igen keresettek, azonban a technika fejlődésével megjelent digitális effektek is igen nagy népszerűségnek örvendenek.</w:t>
      </w:r>
      <w:r w:rsidR="00E61883">
        <w:t xml:space="preserve"> A játék alatt akár többször ki-be kapcsolgatják az effekteket</w:t>
      </w:r>
      <w:r w:rsidR="000442B4">
        <w:t xml:space="preserve">. Mivel a zenészek kezeit leköti a zeneművészet csúcstermékének eljátszása, a lábukat használják a berendezések működtetéséhez. Erre tipikusan egy DPDT vagy 3PDT kapcsolót használnak. A hangjel a gitárosok által jól ismert 6.3-as </w:t>
      </w:r>
      <w:proofErr w:type="spellStart"/>
      <w:r w:rsidR="000442B4">
        <w:t>jack</w:t>
      </w:r>
      <w:proofErr w:type="spellEnd"/>
      <w:r w:rsidR="000442B4">
        <w:t xml:space="preserve"> csatlakozón terjed.</w:t>
      </w:r>
      <w:r w:rsidR="002D2677">
        <w:t xml:space="preserve"> A lábkapcsoló megnyomásakor a zenei jel vagy direktbe kerül a kimenetre, vagy „moduláltan”.</w:t>
      </w:r>
      <w:r w:rsidR="000442B4">
        <w:t xml:space="preserve"> Az effektnek tehát van gitárjelhez ki és bemenete, kapcsolója, egy visszajelző fény, mely tudatja a kapcsoló állapotát, és kezelőszervek (</w:t>
      </w:r>
      <w:proofErr w:type="spellStart"/>
      <w:r w:rsidR="000442B4">
        <w:t>potentiometer</w:t>
      </w:r>
      <w:proofErr w:type="spellEnd"/>
      <w:r w:rsidR="000442B4">
        <w:t xml:space="preserve">, jog). </w:t>
      </w:r>
      <w:r w:rsidR="002D2677">
        <w:t>Ilyen hangzás az overdrive/</w:t>
      </w:r>
      <w:proofErr w:type="spellStart"/>
      <w:r w:rsidR="002D2677">
        <w:t>distortion</w:t>
      </w:r>
      <w:proofErr w:type="spellEnd"/>
      <w:r w:rsidR="002D2677">
        <w:t xml:space="preserve"> (torzító), a </w:t>
      </w:r>
      <w:proofErr w:type="spellStart"/>
      <w:r w:rsidR="002D2677">
        <w:t>Delay</w:t>
      </w:r>
      <w:proofErr w:type="spellEnd"/>
      <w:r w:rsidR="002D2677">
        <w:t xml:space="preserve"> (késleltetés), </w:t>
      </w:r>
      <w:proofErr w:type="spellStart"/>
      <w:r w:rsidR="002D2677">
        <w:t>oktáver</w:t>
      </w:r>
      <w:proofErr w:type="spellEnd"/>
      <w:r w:rsidR="002D2677">
        <w:t xml:space="preserve"> stb... </w:t>
      </w:r>
      <w:r w:rsidR="006E7326">
        <w:t xml:space="preserve">A </w:t>
      </w:r>
      <w:r w:rsidR="002D2677">
        <w:t>cél</w:t>
      </w:r>
      <w:r w:rsidR="006E7326">
        <w:t xml:space="preserve"> az, hogy a</w:t>
      </w:r>
      <w:r w:rsidR="002D2677">
        <w:t xml:space="preserve"> felhasználónak könnyű legyen elérni a fejében elképzelt hangot.</w:t>
      </w:r>
    </w:p>
    <w:p w14:paraId="09A43BAF" w14:textId="49BF29F0" w:rsidR="000442B4" w:rsidRDefault="000442B4" w:rsidP="000442B4">
      <w:pPr>
        <w:pStyle w:val="Kp"/>
      </w:pPr>
      <w:r w:rsidRPr="000442B4">
        <w:rPr>
          <w:noProof/>
        </w:rPr>
        <w:drawing>
          <wp:inline distT="0" distB="0" distL="0" distR="0" wp14:anchorId="45B8C503" wp14:editId="07C33BDA">
            <wp:extent cx="3814309" cy="35626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501" cy="356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1F62" w14:textId="2502D9A8" w:rsidR="002D2677" w:rsidRDefault="00AD3647" w:rsidP="00EB15AF">
      <w:pPr>
        <w:pStyle w:val="Caption"/>
      </w:pPr>
      <w:fldSimple w:instr=" SEQ ábra \* ARABIC ">
        <w:r w:rsidR="00DA4E55">
          <w:rPr>
            <w:noProof/>
          </w:rPr>
          <w:t>1</w:t>
        </w:r>
      </w:fldSimple>
      <w:r w:rsidR="000442B4">
        <w:t xml:space="preserve">. ábra JHS gyártó </w:t>
      </w:r>
      <w:proofErr w:type="spellStart"/>
      <w:r w:rsidR="000442B4">
        <w:t>Morning</w:t>
      </w:r>
      <w:proofErr w:type="spellEnd"/>
      <w:r w:rsidR="000442B4">
        <w:t xml:space="preserve"> </w:t>
      </w:r>
      <w:proofErr w:type="spellStart"/>
      <w:r w:rsidR="000442B4">
        <w:t>Glory</w:t>
      </w:r>
      <w:proofErr w:type="spellEnd"/>
      <w:r w:rsidR="000442B4">
        <w:t xml:space="preserve"> V4 torzító effektj</w:t>
      </w:r>
      <w:r w:rsidR="002D2677">
        <w:t>e</w:t>
      </w:r>
      <w:r w:rsidR="002D2677">
        <w:br/>
      </w:r>
    </w:p>
    <w:p w14:paraId="27BDD19C" w14:textId="77777777" w:rsidR="002D2677" w:rsidRDefault="002D2677">
      <w:pPr>
        <w:spacing w:after="0" w:line="240" w:lineRule="auto"/>
        <w:ind w:firstLine="0"/>
        <w:jc w:val="left"/>
        <w:rPr>
          <w:b/>
          <w:bCs/>
          <w:sz w:val="20"/>
          <w:szCs w:val="20"/>
        </w:rPr>
      </w:pPr>
      <w:r>
        <w:br w:type="page"/>
      </w:r>
    </w:p>
    <w:p w14:paraId="40A7033E" w14:textId="583CD3FE" w:rsidR="002D2677" w:rsidRDefault="009A2437" w:rsidP="009A2437">
      <w:pPr>
        <w:pStyle w:val="Heading1"/>
      </w:pPr>
      <w:bookmarkStart w:id="3" w:name="_Toc136800809"/>
      <w:r>
        <w:lastRenderedPageBreak/>
        <w:t>Effekt specifikáció mérés</w:t>
      </w:r>
      <w:bookmarkEnd w:id="3"/>
    </w:p>
    <w:p w14:paraId="68B9EA70" w14:textId="266C7D23" w:rsidR="009A2437" w:rsidRDefault="00B11563" w:rsidP="009A2437">
      <w:pPr>
        <w:pStyle w:val="Heading2"/>
      </w:pPr>
      <w:bookmarkStart w:id="4" w:name="_Toc136800810"/>
      <w:r>
        <w:t xml:space="preserve">Jel mérése </w:t>
      </w:r>
      <w:r w:rsidR="009A2437">
        <w:t>időtartományban</w:t>
      </w:r>
      <w:bookmarkEnd w:id="4"/>
    </w:p>
    <w:p w14:paraId="10967E23" w14:textId="3F1923F7" w:rsidR="009A2437" w:rsidRDefault="009A2437" w:rsidP="009A2437">
      <w:r>
        <w:t xml:space="preserve">A gitár húrjait pendítve, azok rezgőmozgást végeznek. Ha ezt a rezgőmozgást fémhúrok végzik egy mágnes fölött, akkor mágneses indukció lép fel. Ehhez a jelenséghez hangszedőt használnak, mely valójában egy vasmaggal ellátott tekercs. Mivel a jel frekvenciája </w:t>
      </w:r>
      <w:proofErr w:type="spellStart"/>
      <w:r>
        <w:t>megeggyezik</w:t>
      </w:r>
      <w:proofErr w:type="spellEnd"/>
      <w:r>
        <w:t xml:space="preserve">, az akusztikai jellel, könnyen mérhetjük és feldolgozhatjuk. A fejlesztés során egy 2015 </w:t>
      </w:r>
      <w:proofErr w:type="spellStart"/>
      <w:r>
        <w:t>Epiphone</w:t>
      </w:r>
      <w:proofErr w:type="spellEnd"/>
      <w:r>
        <w:t xml:space="preserve"> Les Paul Plustop Pro típusú gitárt használtam. Ennek a hangszernek specialitása, hogy a hangszedője „felezhető”. A hangszedőket két </w:t>
      </w:r>
      <w:proofErr w:type="spellStart"/>
      <w:r>
        <w:t>csoporta</w:t>
      </w:r>
      <w:proofErr w:type="spellEnd"/>
      <w:r>
        <w:t xml:space="preserve"> lehet szedni. Az úgynevezett „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coil</w:t>
      </w:r>
      <w:proofErr w:type="spellEnd"/>
      <w:r>
        <w:t>” és a „</w:t>
      </w:r>
      <w:proofErr w:type="spellStart"/>
      <w:r>
        <w:t>humbucker</w:t>
      </w:r>
      <w:proofErr w:type="spellEnd"/>
      <w:r>
        <w:t>”</w:t>
      </w:r>
      <w:r w:rsidR="00B11563">
        <w:t xml:space="preserve"> típusú </w:t>
      </w:r>
      <w:proofErr w:type="spellStart"/>
      <w:r w:rsidR="00B11563">
        <w:t>pickup</w:t>
      </w:r>
      <w:proofErr w:type="spellEnd"/>
      <w:r w:rsidR="00B11563">
        <w:t>. Az utóbbi jelentősen nagyobb (2</w:t>
      </w:r>
      <w:r w:rsidR="00E72A17">
        <w:t>x</w:t>
      </w:r>
      <w:r w:rsidR="00B11563">
        <w:t>)</w:t>
      </w:r>
      <w:r>
        <w:t xml:space="preserve"> </w:t>
      </w:r>
      <w:r w:rsidR="00B11563">
        <w:t xml:space="preserve">jelszintet produkál. Ez a gyakorlatban azt jelenti, hogy a gitár hangját feldolgozó erősítő más torzításokat végez a jelen. Zenei ízlés igen egyénfüggő, egyik sem </w:t>
      </w:r>
      <w:proofErr w:type="gramStart"/>
      <w:r w:rsidR="00B11563">
        <w:t>jobb</w:t>
      </w:r>
      <w:proofErr w:type="gramEnd"/>
      <w:r w:rsidR="00B11563">
        <w:t xml:space="preserve"> mint a másik, egyszerűen más. A felezhető </w:t>
      </w:r>
      <w:proofErr w:type="spellStart"/>
      <w:r w:rsidR="00B11563">
        <w:t>pickup</w:t>
      </w:r>
      <w:proofErr w:type="spellEnd"/>
      <w:r w:rsidR="00B11563">
        <w:t xml:space="preserve"> azt jelenti, hogy egy kapcsoló segítségével képes vagyok a fele tekercset „deaktiválni” így a </w:t>
      </w:r>
      <w:proofErr w:type="spellStart"/>
      <w:r w:rsidR="00B11563">
        <w:t>humbuckert</w:t>
      </w:r>
      <w:proofErr w:type="spellEnd"/>
      <w:r w:rsidR="00B11563">
        <w:t xml:space="preserve"> egy </w:t>
      </w:r>
      <w:proofErr w:type="spellStart"/>
      <w:r w:rsidR="00B11563">
        <w:t>single</w:t>
      </w:r>
      <w:proofErr w:type="spellEnd"/>
      <w:r w:rsidR="00B11563">
        <w:t xml:space="preserve"> </w:t>
      </w:r>
      <w:proofErr w:type="spellStart"/>
      <w:r w:rsidR="00B11563">
        <w:t>coil-ra</w:t>
      </w:r>
      <w:proofErr w:type="spellEnd"/>
      <w:r w:rsidR="00B11563">
        <w:t xml:space="preserve"> tudom alakítani.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6E7326" w14:paraId="7CF2051A" w14:textId="77777777" w:rsidTr="007E6F62">
        <w:tc>
          <w:tcPr>
            <w:tcW w:w="2831" w:type="dxa"/>
            <w:vAlign w:val="center"/>
          </w:tcPr>
          <w:p w14:paraId="73858873" w14:textId="78EC6E93" w:rsidR="006E7326" w:rsidRDefault="007E6F62" w:rsidP="007E6F62">
            <w:pPr>
              <w:ind w:firstLine="0"/>
              <w:jc w:val="center"/>
            </w:pPr>
            <w:r>
              <w:t>Nyaki h</w:t>
            </w:r>
            <w:r w:rsidR="006E7326">
              <w:t xml:space="preserve">angszedő mód (típus: </w:t>
            </w:r>
            <w:proofErr w:type="spellStart"/>
            <w:r w:rsidR="006E7326">
              <w:t>Epiphone</w:t>
            </w:r>
            <w:proofErr w:type="spellEnd"/>
            <w:r w:rsidR="006E7326">
              <w:t xml:space="preserve"> </w:t>
            </w:r>
            <w:proofErr w:type="spellStart"/>
            <w:r w:rsidR="006E7326">
              <w:t>Probucker</w:t>
            </w:r>
            <w:proofErr w:type="spellEnd"/>
            <w:r w:rsidR="006E7326">
              <w:t>)</w:t>
            </w:r>
          </w:p>
        </w:tc>
        <w:tc>
          <w:tcPr>
            <w:tcW w:w="2831" w:type="dxa"/>
            <w:vAlign w:val="center"/>
          </w:tcPr>
          <w:p w14:paraId="64D0AB52" w14:textId="1E72F938" w:rsidR="006E7326" w:rsidRDefault="00EC50CF" w:rsidP="007E6F62">
            <w:pPr>
              <w:ind w:firstLine="0"/>
              <w:jc w:val="center"/>
            </w:pPr>
            <w:r>
              <w:t>E</w:t>
            </w:r>
            <w:r w:rsidR="006E7326">
              <w:t>gy hang pengetése</w:t>
            </w:r>
            <w:r w:rsidR="007E6F62">
              <w:t xml:space="preserve"> [V]</w:t>
            </w:r>
          </w:p>
        </w:tc>
        <w:tc>
          <w:tcPr>
            <w:tcW w:w="2832" w:type="dxa"/>
            <w:vAlign w:val="center"/>
          </w:tcPr>
          <w:p w14:paraId="34495942" w14:textId="07E21042" w:rsidR="006E7326" w:rsidRDefault="007E6F62" w:rsidP="007E6F62">
            <w:pPr>
              <w:ind w:firstLine="0"/>
              <w:jc w:val="center"/>
            </w:pPr>
            <w:r>
              <w:t>A</w:t>
            </w:r>
            <w:r w:rsidR="006E7326">
              <w:t>kkord</w:t>
            </w:r>
            <w:r>
              <w:t xml:space="preserve"> [V]</w:t>
            </w:r>
          </w:p>
        </w:tc>
      </w:tr>
      <w:tr w:rsidR="006E7326" w14:paraId="137717A4" w14:textId="77777777" w:rsidTr="006E7326">
        <w:tc>
          <w:tcPr>
            <w:tcW w:w="2831" w:type="dxa"/>
          </w:tcPr>
          <w:p w14:paraId="6BBAA543" w14:textId="51AE42A0" w:rsidR="006E7326" w:rsidRDefault="006E7326" w:rsidP="007E6F62">
            <w:pPr>
              <w:ind w:firstLine="0"/>
              <w:jc w:val="center"/>
            </w:pPr>
            <w:proofErr w:type="spellStart"/>
            <w:r>
              <w:t>Humbucker</w:t>
            </w:r>
            <w:proofErr w:type="spellEnd"/>
          </w:p>
        </w:tc>
        <w:tc>
          <w:tcPr>
            <w:tcW w:w="2831" w:type="dxa"/>
          </w:tcPr>
          <w:p w14:paraId="7262EE0D" w14:textId="3D2148AB" w:rsidR="006E7326" w:rsidRDefault="007E6F62" w:rsidP="007E6F62">
            <w:pPr>
              <w:ind w:firstLine="0"/>
              <w:jc w:val="center"/>
            </w:pPr>
            <w:r>
              <w:t>0.3</w:t>
            </w:r>
          </w:p>
        </w:tc>
        <w:tc>
          <w:tcPr>
            <w:tcW w:w="2832" w:type="dxa"/>
          </w:tcPr>
          <w:p w14:paraId="58536C85" w14:textId="7E2FC119" w:rsidR="006E7326" w:rsidRDefault="007E6F62" w:rsidP="007E6F62">
            <w:pPr>
              <w:ind w:firstLine="0"/>
              <w:jc w:val="center"/>
            </w:pPr>
            <w:r>
              <w:t>1</w:t>
            </w:r>
          </w:p>
        </w:tc>
      </w:tr>
      <w:tr w:rsidR="006E7326" w14:paraId="7B85874A" w14:textId="77777777" w:rsidTr="006E7326">
        <w:tc>
          <w:tcPr>
            <w:tcW w:w="2831" w:type="dxa"/>
          </w:tcPr>
          <w:p w14:paraId="5AD2A294" w14:textId="50B2F3E1" w:rsidR="006E7326" w:rsidRDefault="007E6F62" w:rsidP="007E6F62">
            <w:pPr>
              <w:ind w:firstLine="0"/>
              <w:jc w:val="center"/>
            </w:pPr>
            <w:proofErr w:type="spellStart"/>
            <w:r>
              <w:t>Single</w:t>
            </w:r>
            <w:proofErr w:type="spellEnd"/>
            <w:r>
              <w:t xml:space="preserve"> </w:t>
            </w:r>
            <w:proofErr w:type="spellStart"/>
            <w:r>
              <w:t>Coil</w:t>
            </w:r>
            <w:proofErr w:type="spellEnd"/>
          </w:p>
        </w:tc>
        <w:tc>
          <w:tcPr>
            <w:tcW w:w="2831" w:type="dxa"/>
          </w:tcPr>
          <w:p w14:paraId="5DB3E3DA" w14:textId="4BCAF1C8" w:rsidR="006E7326" w:rsidRDefault="008E00E1" w:rsidP="007E6F62">
            <w:pPr>
              <w:ind w:firstLine="0"/>
              <w:jc w:val="center"/>
            </w:pPr>
            <w:r>
              <w:t>0.13</w:t>
            </w:r>
          </w:p>
        </w:tc>
        <w:tc>
          <w:tcPr>
            <w:tcW w:w="2832" w:type="dxa"/>
          </w:tcPr>
          <w:p w14:paraId="59390519" w14:textId="420483BF" w:rsidR="006E7326" w:rsidRDefault="008E00E1" w:rsidP="007E6F62">
            <w:pPr>
              <w:ind w:firstLine="0"/>
              <w:jc w:val="center"/>
            </w:pPr>
            <w:r>
              <w:t>0.5</w:t>
            </w:r>
          </w:p>
        </w:tc>
      </w:tr>
    </w:tbl>
    <w:p w14:paraId="673984CE" w14:textId="77777777" w:rsidR="006E7326" w:rsidRDefault="006E7326" w:rsidP="009A2437"/>
    <w:p w14:paraId="3C5E6980" w14:textId="2B097378" w:rsidR="00B11563" w:rsidRDefault="00B11563" w:rsidP="00B11563">
      <w:pPr>
        <w:pStyle w:val="Heading2"/>
      </w:pPr>
      <w:bookmarkStart w:id="5" w:name="_Toc136800811"/>
      <w:r>
        <w:t>Jel mérése frekvenciatartományban</w:t>
      </w:r>
      <w:bookmarkEnd w:id="5"/>
    </w:p>
    <w:p w14:paraId="065BA08F" w14:textId="7E36BAF3" w:rsidR="00F60C5A" w:rsidRDefault="00B11563" w:rsidP="00F60C5A">
      <w:pPr>
        <w:pStyle w:val="Kp"/>
        <w:jc w:val="left"/>
      </w:pPr>
      <w:r>
        <w:t xml:space="preserve">A frekvenciaméréshez egy </w:t>
      </w:r>
      <w:proofErr w:type="spellStart"/>
      <w:r>
        <w:t>Behringer</w:t>
      </w:r>
      <w:proofErr w:type="spellEnd"/>
      <w:r>
        <w:t xml:space="preserve"> </w:t>
      </w:r>
      <w:proofErr w:type="spellStart"/>
      <w:r>
        <w:t>Xenix</w:t>
      </w:r>
      <w:proofErr w:type="spellEnd"/>
      <w:r>
        <w:t xml:space="preserve"> 1222 típusú keverőpultot használtam. A keverőpult </w:t>
      </w:r>
      <w:proofErr w:type="spellStart"/>
      <w:r>
        <w:t>usb</w:t>
      </w:r>
      <w:proofErr w:type="spellEnd"/>
      <w:r>
        <w:t xml:space="preserve"> bemenettel kapcsolódik a számítógéphez, így akár ott is lehet mérni/lejátszani hangokat. A keverő képes 48 kHz-es mintavételi frekvenciára, amely manapság standard, sőt stúdiókban inkább magasabb 96,</w:t>
      </w:r>
      <w:r w:rsidR="00876C19">
        <w:t xml:space="preserve"> </w:t>
      </w:r>
      <w:r>
        <w:t xml:space="preserve">192 kHz-es jelek is előfordulnak. Egy hang lefogása a gitár nyakán és pendítése a továbbiakban „hang”. Ha több hangot fogunk le és egyszerre szólaltatjuk meg azokat, akkor akkordot játszunk. </w:t>
      </w:r>
      <w:r w:rsidR="009F2CC8">
        <w:t>A mérés során ezt a két tí</w:t>
      </w:r>
      <w:r w:rsidR="00E72A17">
        <w:t>p</w:t>
      </w:r>
      <w:r w:rsidR="009F2CC8">
        <w:t xml:space="preserve">usú jelet vizsgáltam. A mérés során a keverőpulthoz csatlakoztatott gitár jelét </w:t>
      </w:r>
      <w:proofErr w:type="spellStart"/>
      <w:r w:rsidR="009F2CC8">
        <w:t>Audacity</w:t>
      </w:r>
      <w:proofErr w:type="spellEnd"/>
      <w:r w:rsidR="009F2CC8">
        <w:t xml:space="preserve"> zenei programmal tudtam elmenteni. Az elmentett állományt akár </w:t>
      </w:r>
      <w:proofErr w:type="spellStart"/>
      <w:r w:rsidR="009F2CC8">
        <w:t>Audacityben</w:t>
      </w:r>
      <w:proofErr w:type="spellEnd"/>
      <w:r w:rsidR="009F2CC8">
        <w:t xml:space="preserve"> akár </w:t>
      </w:r>
      <w:proofErr w:type="spellStart"/>
      <w:r w:rsidR="009F2CC8">
        <w:t>matlabban</w:t>
      </w:r>
      <w:proofErr w:type="spellEnd"/>
      <w:r w:rsidR="009F2CC8">
        <w:t xml:space="preserve"> könnyen feldolgozhattam. A mérések azt bizonyították, hogy a gitárok legnagyobb frekvenciakomponensei </w:t>
      </w:r>
      <w:proofErr w:type="spellStart"/>
      <w:r w:rsidR="009F2CC8">
        <w:t>kb</w:t>
      </w:r>
      <w:proofErr w:type="spellEnd"/>
      <w:r w:rsidR="009F2CC8">
        <w:t xml:space="preserve"> 10 kHz-</w:t>
      </w:r>
      <w:proofErr w:type="spellStart"/>
      <w:r w:rsidR="009F2CC8">
        <w:t>ig</w:t>
      </w:r>
      <w:proofErr w:type="spellEnd"/>
      <w:r w:rsidR="009F2CC8">
        <w:t xml:space="preserve"> terjednek. Fontosak a magas frekvenciás komponensek, de nem szabad elfelejteni, hogy </w:t>
      </w:r>
      <w:r w:rsidR="009F2CC8">
        <w:lastRenderedPageBreak/>
        <w:t>a gitár jelútja könnyen 6-10 méter is lehet. Ilyenkor a</w:t>
      </w:r>
      <w:r w:rsidR="00E72A17">
        <w:t xml:space="preserve"> </w:t>
      </w:r>
      <w:r w:rsidR="009F2CC8">
        <w:t>kábel</w:t>
      </w:r>
      <w:r w:rsidR="00E72A17">
        <w:t>,</w:t>
      </w:r>
      <w:r w:rsidR="009F2CC8">
        <w:t xml:space="preserve"> mint </w:t>
      </w:r>
      <w:proofErr w:type="spellStart"/>
      <w:r w:rsidR="009F2CC8">
        <w:t>aluláteresztő</w:t>
      </w:r>
      <w:proofErr w:type="spellEnd"/>
      <w:r w:rsidR="009F2CC8">
        <w:t xml:space="preserve"> szűrő viselkedik, így ezek a komponensek nem biztos, hogy eljutnak az erősítő bemenetére.</w:t>
      </w:r>
      <w:r w:rsidR="00AE73EA">
        <w:t xml:space="preserve"> A jelcsökkenés ellen</w:t>
      </w:r>
      <w:r w:rsidR="009F2CC8">
        <w:t xml:space="preserve"> </w:t>
      </w:r>
      <w:proofErr w:type="spellStart"/>
      <w:r w:rsidR="009F2CC8">
        <w:t>buffer</w:t>
      </w:r>
      <w:proofErr w:type="spellEnd"/>
      <w:r w:rsidR="009F2CC8">
        <w:t xml:space="preserve"> erősítőket alkalmaznak</w:t>
      </w:r>
      <w:r w:rsidR="00AE73EA">
        <w:t xml:space="preserve">, azonban azok karakterisztikái torzíthatják a jelet, vagy egyéb felharmonikus </w:t>
      </w:r>
      <w:proofErr w:type="spellStart"/>
      <w:r w:rsidR="00AE73EA">
        <w:t>komponsens</w:t>
      </w:r>
      <w:proofErr w:type="spellEnd"/>
      <w:r w:rsidR="00AE73EA">
        <w:t xml:space="preserve"> képeznek.</w:t>
      </w:r>
      <w:r w:rsidR="007920E8" w:rsidRPr="007920E8">
        <w:t xml:space="preserve"> </w:t>
      </w:r>
    </w:p>
    <w:p w14:paraId="22699BF3" w14:textId="79FD52BA" w:rsidR="007920E8" w:rsidRDefault="007920E8" w:rsidP="00F60C5A">
      <w:pPr>
        <w:pStyle w:val="Kp"/>
      </w:pPr>
      <w:r w:rsidRPr="00F60C5A">
        <w:rPr>
          <w:noProof/>
        </w:rPr>
        <w:drawing>
          <wp:inline distT="0" distB="0" distL="0" distR="0" wp14:anchorId="6E26FE26" wp14:editId="35078BD0">
            <wp:extent cx="5400040" cy="4803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5086" w14:textId="20409770" w:rsidR="00B11563" w:rsidRDefault="00AD3647" w:rsidP="00EB15AF">
      <w:pPr>
        <w:pStyle w:val="Caption"/>
      </w:pPr>
      <w:fldSimple w:instr=" SEQ ábra \* ARABIC ">
        <w:r w:rsidR="00DA4E55">
          <w:rPr>
            <w:noProof/>
          </w:rPr>
          <w:t>2</w:t>
        </w:r>
      </w:fldSimple>
      <w:r w:rsidR="007920E8">
        <w:t xml:space="preserve">. ábra Egy „A” akkord </w:t>
      </w:r>
      <w:proofErr w:type="spellStart"/>
      <w:r w:rsidR="007920E8">
        <w:t>spektrumja</w:t>
      </w:r>
      <w:proofErr w:type="spellEnd"/>
      <w:r w:rsidR="007920E8">
        <w:t>. Jól látható, hogy komponensek akár 6 kHz-</w:t>
      </w:r>
      <w:proofErr w:type="spellStart"/>
      <w:r w:rsidR="007920E8">
        <w:t>ig</w:t>
      </w:r>
      <w:proofErr w:type="spellEnd"/>
      <w:r w:rsidR="007920E8">
        <w:t xml:space="preserve"> is terjedhetnek.</w:t>
      </w:r>
    </w:p>
    <w:p w14:paraId="1F879F08" w14:textId="30647E34" w:rsidR="009F2CC8" w:rsidRDefault="009F2CC8" w:rsidP="009F2CC8">
      <w:pPr>
        <w:pStyle w:val="Heading1"/>
      </w:pPr>
      <w:bookmarkStart w:id="6" w:name="_Toc136800812"/>
      <w:r>
        <w:lastRenderedPageBreak/>
        <w:t>Oktáv effekt modellezés</w:t>
      </w:r>
      <w:bookmarkEnd w:id="6"/>
    </w:p>
    <w:p w14:paraId="0BABE3E7" w14:textId="62A6EE08" w:rsidR="009F2CC8" w:rsidRDefault="009F2CC8" w:rsidP="009F2CC8">
      <w:pPr>
        <w:pStyle w:val="Heading2"/>
      </w:pPr>
      <w:bookmarkStart w:id="7" w:name="_Toc136800813"/>
      <w:r>
        <w:t>Cél</w:t>
      </w:r>
      <w:bookmarkEnd w:id="7"/>
    </w:p>
    <w:p w14:paraId="3E9475B4" w14:textId="4F000064" w:rsidR="001B3232" w:rsidRDefault="009F2CC8" w:rsidP="009F2CC8">
      <w:r>
        <w:t xml:space="preserve">Egy frekvenciakomponens oktávja pontosan annak a kétszeresét jelenti. Ez az alapgondolat, amikor oktáv effektet kezdtem fejleszteni. Tehát valójában nincs más dolgom, mint a bemeneti jel frekvenciakomponenseit megduplázni. </w:t>
      </w:r>
      <w:r w:rsidR="001B3232">
        <w:t>A zenei hangok két oktáv között 12 félhangra vannak bontva. Ez tulajdonképpen egy logaritmikus skálát jelent. Egy képzett fül 8-10 cent hibát is képes hallani. (két oktáv között 1200 cent van). Ebből az is következik, hogy alacsony hangok esetében 1 Hz eltérés nagyobb zenei hibát eredményez, mint magasokon.</w:t>
      </w:r>
    </w:p>
    <w:p w14:paraId="2FA78C31" w14:textId="77777777" w:rsidR="00CA7E98" w:rsidRDefault="00CA7E98" w:rsidP="00CA7E98">
      <w:pPr>
        <w:pStyle w:val="Kp"/>
      </w:pPr>
      <w:r w:rsidRPr="00CA7E98">
        <w:drawing>
          <wp:inline distT="0" distB="0" distL="0" distR="0" wp14:anchorId="7F554451" wp14:editId="052ACBA5">
            <wp:extent cx="4581525" cy="5572125"/>
            <wp:effectExtent l="0" t="0" r="9525" b="9525"/>
            <wp:docPr id="7170" name="Picture 2" descr="Sound for music technology: An introduction: 8.2 Octave pitch and frequency  increments - OpenLearn - Open University">
              <a:extLst xmlns:a="http://schemas.openxmlformats.org/drawingml/2006/main">
                <a:ext uri="{FF2B5EF4-FFF2-40B4-BE49-F238E27FC236}">
                  <a16:creationId xmlns:a16="http://schemas.microsoft.com/office/drawing/2014/main" id="{9E759E44-4CBA-45FC-B14C-FFA5C7FA1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Sound for music technology: An introduction: 8.2 Octave pitch and frequency  increments - OpenLearn - Open University">
                      <a:extLst>
                        <a:ext uri="{FF2B5EF4-FFF2-40B4-BE49-F238E27FC236}">
                          <a16:creationId xmlns:a16="http://schemas.microsoft.com/office/drawing/2014/main" id="{9E759E44-4CBA-45FC-B14C-FFA5C7FA16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55721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E1BE946" w14:textId="7E9228BF" w:rsidR="00CA7E98" w:rsidRDefault="00CA7E98" w:rsidP="00CA7E98">
      <w:pPr>
        <w:pStyle w:val="Caption"/>
      </w:pPr>
      <w:fldSimple w:instr=" SEQ ábra \* ARABIC ">
        <w:r w:rsidR="00DA4E55">
          <w:rPr>
            <w:noProof/>
          </w:rPr>
          <w:t>3</w:t>
        </w:r>
      </w:fldSimple>
      <w:r>
        <w:t xml:space="preserve">. ábra Oktáv szemléltetése </w:t>
      </w:r>
      <w:proofErr w:type="spellStart"/>
      <w:r>
        <w:t>freknveciaspektrummal</w:t>
      </w:r>
      <w:proofErr w:type="spellEnd"/>
    </w:p>
    <w:p w14:paraId="39069D92" w14:textId="60744611" w:rsidR="009F2CC8" w:rsidRDefault="001B3232" w:rsidP="009F2CC8">
      <w:r>
        <w:lastRenderedPageBreak/>
        <w:t>Nézzünk egy példát:</w:t>
      </w:r>
    </w:p>
    <w:p w14:paraId="0CC78098" w14:textId="36E055A8" w:rsidR="001B3232" w:rsidRPr="001B3232" w:rsidRDefault="001B3232" w:rsidP="001B3232">
      <m:oMathPara>
        <m:oMath>
          <m:r>
            <w:rPr>
              <w:rFonts w:ascii="Cambria Math" w:hAnsi="Cambria Math"/>
            </w:rPr>
            <m:t>erro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 xml:space="preserve">+1 </m:t>
              </m:r>
              <m:r>
                <w:rPr>
                  <w:rFonts w:ascii="Cambria Math" w:hAnsi="Cambria Math"/>
                </w:rPr>
                <m:t>hz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freq+1</m:t>
              </m:r>
            </m:num>
            <m:den>
              <m:r>
                <w:rPr>
                  <w:rFonts w:ascii="Cambria Math" w:hAnsi="Cambria Math"/>
                </w:rPr>
                <m:t>freq</m:t>
              </m:r>
            </m:den>
          </m:f>
          <m:r>
            <w:rPr>
              <w:rFonts w:ascii="Cambria Math" w:hAnsi="Cambria Math"/>
            </w:rPr>
            <m:t>-1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1B3232" w14:paraId="69E85EE5" w14:textId="77777777" w:rsidTr="001B3232">
        <w:tc>
          <w:tcPr>
            <w:tcW w:w="2831" w:type="dxa"/>
          </w:tcPr>
          <w:p w14:paraId="76D8D4F5" w14:textId="33CA1166" w:rsidR="001B3232" w:rsidRDefault="001B3232" w:rsidP="001B3232">
            <w:pPr>
              <w:ind w:firstLine="0"/>
              <w:jc w:val="center"/>
            </w:pPr>
            <w:r>
              <w:t>Hang</w:t>
            </w:r>
          </w:p>
        </w:tc>
        <w:tc>
          <w:tcPr>
            <w:tcW w:w="2831" w:type="dxa"/>
          </w:tcPr>
          <w:p w14:paraId="776EC492" w14:textId="6C4E434F" w:rsidR="001B3232" w:rsidRDefault="001B3232" w:rsidP="001B3232">
            <w:pPr>
              <w:ind w:firstLine="0"/>
              <w:jc w:val="center"/>
            </w:pPr>
            <w:r>
              <w:t>Frekvencia [Hz]</w:t>
            </w:r>
          </w:p>
        </w:tc>
        <w:tc>
          <w:tcPr>
            <w:tcW w:w="2832" w:type="dxa"/>
          </w:tcPr>
          <w:p w14:paraId="6F7801C2" w14:textId="375DA532" w:rsidR="001B3232" w:rsidRDefault="001B3232" w:rsidP="001B3232">
            <w:pPr>
              <w:ind w:firstLine="0"/>
              <w:jc w:val="center"/>
            </w:pPr>
            <w:r>
              <w:t>1 Hz relatív Hiba [*10^-3]</w:t>
            </w:r>
          </w:p>
        </w:tc>
      </w:tr>
      <w:tr w:rsidR="001B3232" w14:paraId="6F565B4C" w14:textId="77777777" w:rsidTr="001B3232">
        <w:tc>
          <w:tcPr>
            <w:tcW w:w="2831" w:type="dxa"/>
          </w:tcPr>
          <w:p w14:paraId="128D54EE" w14:textId="2C81FF8E" w:rsidR="001B3232" w:rsidRDefault="001B3232" w:rsidP="001B3232">
            <w:pPr>
              <w:ind w:firstLine="0"/>
              <w:jc w:val="center"/>
            </w:pPr>
            <w:r>
              <w:t>A3</w:t>
            </w:r>
          </w:p>
        </w:tc>
        <w:tc>
          <w:tcPr>
            <w:tcW w:w="2831" w:type="dxa"/>
          </w:tcPr>
          <w:p w14:paraId="52FFEADA" w14:textId="21A7B280" w:rsidR="001B3232" w:rsidRDefault="001B3232" w:rsidP="001B3232">
            <w:pPr>
              <w:ind w:firstLine="0"/>
              <w:jc w:val="center"/>
            </w:pPr>
            <w:r>
              <w:t>220</w:t>
            </w:r>
          </w:p>
        </w:tc>
        <w:tc>
          <w:tcPr>
            <w:tcW w:w="2832" w:type="dxa"/>
          </w:tcPr>
          <w:p w14:paraId="3EE19678" w14:textId="7FD651CF" w:rsidR="001B3232" w:rsidRDefault="001B3232" w:rsidP="001B3232">
            <w:pPr>
              <w:ind w:firstLine="0"/>
              <w:jc w:val="center"/>
            </w:pPr>
            <w:r>
              <w:t>4.5</w:t>
            </w:r>
          </w:p>
        </w:tc>
      </w:tr>
      <w:tr w:rsidR="001B3232" w14:paraId="74FED4F4" w14:textId="77777777" w:rsidTr="001B3232">
        <w:tc>
          <w:tcPr>
            <w:tcW w:w="2831" w:type="dxa"/>
          </w:tcPr>
          <w:p w14:paraId="5EF96D6A" w14:textId="5173BCD3" w:rsidR="001B3232" w:rsidRDefault="001B3232" w:rsidP="001B3232">
            <w:pPr>
              <w:ind w:firstLine="0"/>
              <w:jc w:val="center"/>
            </w:pPr>
            <w:r>
              <w:t>A4</w:t>
            </w:r>
          </w:p>
        </w:tc>
        <w:tc>
          <w:tcPr>
            <w:tcW w:w="2831" w:type="dxa"/>
          </w:tcPr>
          <w:p w14:paraId="21E7709F" w14:textId="310E5770" w:rsidR="001B3232" w:rsidRDefault="001B3232" w:rsidP="001B3232">
            <w:pPr>
              <w:ind w:firstLine="0"/>
              <w:jc w:val="center"/>
            </w:pPr>
            <w:r>
              <w:t>440</w:t>
            </w:r>
          </w:p>
        </w:tc>
        <w:tc>
          <w:tcPr>
            <w:tcW w:w="2832" w:type="dxa"/>
          </w:tcPr>
          <w:p w14:paraId="46D859EE" w14:textId="2E53A7DE" w:rsidR="001B3232" w:rsidRDefault="001B3232" w:rsidP="001B3232">
            <w:pPr>
              <w:ind w:firstLine="0"/>
              <w:jc w:val="center"/>
            </w:pPr>
            <w:r>
              <w:t>2.27</w:t>
            </w:r>
          </w:p>
        </w:tc>
      </w:tr>
    </w:tbl>
    <w:p w14:paraId="3BF4E91F" w14:textId="77777777" w:rsidR="001B3232" w:rsidRDefault="001B3232" w:rsidP="009F2CC8"/>
    <w:p w14:paraId="66A38DF9" w14:textId="786DE34A" w:rsidR="009F2CC8" w:rsidRDefault="009F2CC8" w:rsidP="009F2CC8">
      <w:pPr>
        <w:pStyle w:val="Heading2"/>
      </w:pPr>
      <w:bookmarkStart w:id="8" w:name="_Toc136800814"/>
      <w:proofErr w:type="spellStart"/>
      <w:r>
        <w:t>Naív</w:t>
      </w:r>
      <w:proofErr w:type="spellEnd"/>
      <w:r>
        <w:t xml:space="preserve"> próbálkozás FFT-vel</w:t>
      </w:r>
      <w:bookmarkEnd w:id="8"/>
    </w:p>
    <w:p w14:paraId="2AB57A02" w14:textId="172DBAFA" w:rsidR="009F2CC8" w:rsidRDefault="009F2CC8" w:rsidP="009F2CC8">
      <w:r>
        <w:t xml:space="preserve">Egy gitárjel </w:t>
      </w:r>
      <w:proofErr w:type="spellStart"/>
      <w:r>
        <w:t>frekvenciabeli</w:t>
      </w:r>
      <w:proofErr w:type="spellEnd"/>
      <w:r>
        <w:t xml:space="preserve"> analízisekor a legtöbb embernek a spektrum jut eszébe, én se voltam kivétel. Az FFT által előállított komplex frekvenciatago</w:t>
      </w:r>
      <w:r w:rsidR="003E23A5">
        <w:t>k</w:t>
      </w:r>
      <w:r>
        <w:t xml:space="preserve"> abszolútértéke ad</w:t>
      </w:r>
      <w:r w:rsidR="003E23A5">
        <w:t>j</w:t>
      </w:r>
      <w:r>
        <w:t xml:space="preserve">a a jel spektrumát. </w:t>
      </w:r>
      <w:r w:rsidR="004E6EEC">
        <w:t xml:space="preserve">A jel spektruma tartalmazza a frekvenciakomponenshez tartozó </w:t>
      </w:r>
      <w:proofErr w:type="spellStart"/>
      <w:r w:rsidR="004E6EEC">
        <w:t>amplitudóértéket</w:t>
      </w:r>
      <w:proofErr w:type="spellEnd"/>
      <w:r w:rsidR="004E6EEC">
        <w:t xml:space="preserve"> is. Érdekesség, hogy az emberi fül nem annyira érzékeny a </w:t>
      </w:r>
      <w:r w:rsidR="001B3232">
        <w:t xml:space="preserve">fázishibára, mint két frekvenciakomponens relatív távolságára. Ez azt jelenti, hogy ha a jel megkapott spektrumának komponenseit mind megkétszerezem, akkor egy oktávval magasabb jelet kapok. </w:t>
      </w:r>
      <w:r w:rsidR="00B8799B">
        <w:t xml:space="preserve">Egy képzett zenész egy hangot 10 centnél pontosabban hall pontosnak. Mint a 3.1-es fejezetben említve, előjön a pontosság problémája. </w:t>
      </w:r>
      <w:r w:rsidR="00C64118">
        <w:t xml:space="preserve">Ha az effektem minden hangra pontos szeretne lenni, akkor azokat mind 10 centnél pontosabban kell tudnom mérni. </w:t>
      </w:r>
      <w:r w:rsidR="002523D0">
        <w:t xml:space="preserve">Ez a </w:t>
      </w:r>
      <w:proofErr w:type="spellStart"/>
      <w:r w:rsidR="002523D0">
        <w:t>kalsszikus</w:t>
      </w:r>
      <w:proofErr w:type="spellEnd"/>
      <w:r w:rsidR="002523D0">
        <w:t xml:space="preserve"> FFT-vel nem lehetséges. </w:t>
      </w:r>
      <w:r w:rsidR="00090B14">
        <w:t>A válasz a spektrum jell</w:t>
      </w:r>
      <w:r w:rsidR="00AC6568">
        <w:t>e</w:t>
      </w:r>
      <w:r w:rsidR="00090B14">
        <w:t>gében rejlik. Egy DFT számítás során a kapott eredmény egy olyan tömb melyben a frekvencia komponensek a feldolgozott mintaszám és a mintavételi frekvencia függvénye. Az effekt „</w:t>
      </w:r>
      <w:proofErr w:type="spellStart"/>
      <w:r w:rsidR="00090B14">
        <w:t>real</w:t>
      </w:r>
      <w:proofErr w:type="spellEnd"/>
      <w:r w:rsidR="00090B14">
        <w:t>-</w:t>
      </w:r>
      <w:proofErr w:type="spellStart"/>
      <w:proofErr w:type="gramStart"/>
      <w:r w:rsidR="00090B14">
        <w:t>time</w:t>
      </w:r>
      <w:proofErr w:type="spellEnd"/>
      <w:r w:rsidR="00090B14">
        <w:t>”-</w:t>
      </w:r>
      <w:proofErr w:type="gramEnd"/>
      <w:r w:rsidR="00090B14">
        <w:t xml:space="preserve">ként kell, hogy fusson. Követelménynek érdemes felvenni egy </w:t>
      </w:r>
      <w:r w:rsidR="003803FA">
        <w:t xml:space="preserve">késleltetés értéket, ami megszabja, hogy a moduláció milyen gyorsan követi le a beérkező hangokat. </w:t>
      </w:r>
      <w:r w:rsidR="006237A7">
        <w:t xml:space="preserve">Ha ez túl sok idő (&gt;0.03 s) akkor a ritmustartás nehézkessé válik. Az </w:t>
      </w:r>
      <w:proofErr w:type="spellStart"/>
      <w:r w:rsidR="006237A7">
        <w:t>Electro</w:t>
      </w:r>
      <w:proofErr w:type="spellEnd"/>
      <w:r w:rsidR="006237A7">
        <w:t xml:space="preserve"> </w:t>
      </w:r>
      <w:proofErr w:type="spellStart"/>
      <w:r w:rsidR="006237A7">
        <w:t>Harmonix</w:t>
      </w:r>
      <w:proofErr w:type="spellEnd"/>
      <w:r w:rsidR="006237A7">
        <w:t xml:space="preserve"> cég POG2</w:t>
      </w:r>
      <w:r w:rsidR="003E4A16">
        <w:t xml:space="preserve"> </w:t>
      </w:r>
      <w:r w:rsidR="003E4A16">
        <w:fldChar w:fldCharType="begin"/>
      </w:r>
      <w:r w:rsidR="003E4A16">
        <w:instrText xml:space="preserve"> REF _Ref136800550 \r \h </w:instrText>
      </w:r>
      <w:r w:rsidR="003E4A16">
        <w:fldChar w:fldCharType="separate"/>
      </w:r>
      <w:r w:rsidR="003E4A16">
        <w:t>[15]</w:t>
      </w:r>
      <w:r w:rsidR="003E4A16">
        <w:fldChar w:fldCharType="end"/>
      </w:r>
      <w:r w:rsidR="006237A7">
        <w:t xml:space="preserve"> típusú </w:t>
      </w:r>
      <w:proofErr w:type="spellStart"/>
      <w:r w:rsidR="006237A7">
        <w:t>oktáver</w:t>
      </w:r>
      <w:proofErr w:type="spellEnd"/>
      <w:r w:rsidR="006237A7">
        <w:t xml:space="preserve"> effektjéről azt hallottam, hogy 30 </w:t>
      </w:r>
      <w:proofErr w:type="spellStart"/>
      <w:r w:rsidR="006237A7">
        <w:t>ms</w:t>
      </w:r>
      <w:proofErr w:type="spellEnd"/>
      <w:r w:rsidR="006237A7">
        <w:t xml:space="preserve"> késleltetést okoz. </w:t>
      </w:r>
      <w:r w:rsidR="008504AC">
        <w:t>Ilyen gyorsaságnál már a zenészek jelentős része szerette használni, úgyhogy én is ezt a cél állítottam a tervezés első fázisaiban.</w:t>
      </w:r>
      <w:r w:rsidR="001561E6">
        <w:t xml:space="preserve"> A DFT-</w:t>
      </w:r>
      <w:proofErr w:type="spellStart"/>
      <w:r w:rsidR="001561E6">
        <w:t>hez</w:t>
      </w:r>
      <w:proofErr w:type="spellEnd"/>
      <w:r w:rsidR="001561E6">
        <w:t xml:space="preserve"> szükséges mintákat összegyűjteni azonban időbe kerül. A legalacsonyabb gitárból kimérhető hang (standard hangolásban) az alsó E</w:t>
      </w:r>
      <w:r w:rsidR="0016612E">
        <w:t xml:space="preserve">2 </w:t>
      </w:r>
      <w:r w:rsidR="001561E6">
        <w:t>hang mely 83 Hz-es</w:t>
      </w:r>
      <w:r w:rsidR="0016612E">
        <w:t xml:space="preserve">, a legmagasabb egy 24 </w:t>
      </w:r>
      <w:proofErr w:type="spellStart"/>
      <w:r w:rsidR="0016612E">
        <w:t>bundos</w:t>
      </w:r>
      <w:proofErr w:type="spellEnd"/>
      <w:r w:rsidR="0016612E">
        <w:t xml:space="preserve"> gitáron pedig az E6, aminek a frekvenciája 1396 Hz. </w:t>
      </w:r>
      <w:r w:rsidR="006D2789">
        <w:t xml:space="preserve">A feladat az, hogy válasszuk ki azokat az DFT paramétereket, amelyek képesek a 83 Hz-es jelet 10 cent </w:t>
      </w:r>
      <w:proofErr w:type="spellStart"/>
      <w:r w:rsidR="006D2789">
        <w:t>pontosságal</w:t>
      </w:r>
      <w:proofErr w:type="spellEnd"/>
      <w:r w:rsidR="006D2789">
        <w:t xml:space="preserve"> megmérni.</w:t>
      </w:r>
    </w:p>
    <w:p w14:paraId="5CC92B82" w14:textId="307DD346" w:rsidR="00F47743" w:rsidRDefault="00CD5F28" w:rsidP="00CD5F28">
      <w:pPr>
        <w:jc w:val="center"/>
      </w:pP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f=83 Hz*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10</m:t>
                </m:r>
              </m:num>
              <m:den>
                <m:r>
                  <w:rPr>
                    <w:rFonts w:ascii="Cambria Math" w:hAnsi="Cambria Math"/>
                  </w:rPr>
                  <m:t>1200</m:t>
                </m:r>
              </m:den>
            </m:f>
          </m:sup>
        </m:sSup>
      </m:oMath>
      <w:r>
        <w:t>-83 Hz=0.48 Hz</w:t>
      </w:r>
    </w:p>
    <w:p w14:paraId="5D78BB0B" w14:textId="693D0274" w:rsidR="00D42B95" w:rsidRDefault="00CD5F28" w:rsidP="00D42B95">
      <w:r>
        <w:lastRenderedPageBreak/>
        <w:t xml:space="preserve">Tegyük fel, hogy a legnagyobb frekvenciakomponens 10 kHz. </w:t>
      </w:r>
      <w:r w:rsidR="0055309D">
        <w:t>A mintavételi frekvencia minimum ennek</w:t>
      </w:r>
      <w:r w:rsidR="00D42B95">
        <w:t xml:space="preserve"> </w:t>
      </w:r>
      <w:r w:rsidR="0055309D">
        <w:t>a kétszerese kell, hogy legyen</w:t>
      </w:r>
      <w:r w:rsidR="00D42B95">
        <w:t xml:space="preserve">, tehát legyen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=20 kHz</m:t>
        </m:r>
      </m:oMath>
      <w:r w:rsidR="00D42B95">
        <w:t>. Az elöbb számított minimális eltérés és mintavételi frekvenciából kiszámítható a mintas</w:t>
      </w:r>
      <w:proofErr w:type="spellStart"/>
      <w:r w:rsidR="00D42B95">
        <w:t>zám</w:t>
      </w:r>
      <w:proofErr w:type="spellEnd"/>
      <w:r w:rsidR="00D42B95">
        <w:t>.</w:t>
      </w:r>
    </w:p>
    <w:p w14:paraId="64941A65" w14:textId="10FA3C84" w:rsidR="00803A2D" w:rsidRPr="00EE7194" w:rsidRDefault="00803A2D" w:rsidP="00244502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 xml:space="preserve">f </m:t>
              </m:r>
            </m:den>
          </m:f>
          <m:r>
            <w:rPr>
              <w:rFonts w:ascii="Cambria Math" w:hAnsi="Cambria Math"/>
            </w:rPr>
            <m:t>=41666.67</m:t>
          </m:r>
        </m:oMath>
      </m:oMathPara>
    </w:p>
    <w:p w14:paraId="3BD31870" w14:textId="79E2EEDC" w:rsidR="00244502" w:rsidRDefault="00EE7194" w:rsidP="00EE7194">
      <w:r>
        <w:t xml:space="preserve">Ez alapján egy FFT számításhoz ~41700 mintát kell venni. </w:t>
      </w:r>
      <w:r w:rsidR="00A85B8F">
        <w:t>Ne feledjük, hogy ez egy Real-Time rendszer</w:t>
      </w:r>
      <w:r w:rsidR="00B16CE2">
        <w:t>, azonban 41700 mintát 20 kHz mintavételi frekvenciával csak 2.085 s alatt lehet összegyűjteni.</w:t>
      </w:r>
      <w:r w:rsidR="0090617B">
        <w:t xml:space="preserve"> Ebből az látszik, hogy a </w:t>
      </w:r>
      <w:proofErr w:type="spellStart"/>
      <w:r w:rsidR="0090617B">
        <w:t>naív</w:t>
      </w:r>
      <w:proofErr w:type="spellEnd"/>
      <w:r w:rsidR="0090617B">
        <w:t xml:space="preserve"> FFT implementáció korlátokkal fog működni. </w:t>
      </w:r>
      <w:r w:rsidR="002F53F0">
        <w:t>Ugyanez a számítás a nagyobb frek</w:t>
      </w:r>
      <w:r w:rsidR="00AC6568">
        <w:t>ven</w:t>
      </w:r>
      <w:r w:rsidR="002F53F0">
        <w:t xml:space="preserve">ciás E6-ra 2473.12-re jön ki. </w:t>
      </w:r>
      <w:r w:rsidR="003E2E96">
        <w:t>Triviális, hogy nem lehet megfelelni mindegyik hangra ugyanolyan követelményekkel.</w:t>
      </w:r>
    </w:p>
    <w:p w14:paraId="78B6B9D0" w14:textId="390E63A8" w:rsidR="00AF498B" w:rsidRDefault="00AF498B" w:rsidP="00AF498B">
      <w:pPr>
        <w:pStyle w:val="Heading2"/>
      </w:pPr>
      <w:bookmarkStart w:id="9" w:name="_Toc136800815"/>
      <w:r>
        <w:t>FFT implementálása</w:t>
      </w:r>
      <w:r w:rsidR="000E6093">
        <w:t xml:space="preserve"> és problémái</w:t>
      </w:r>
      <w:bookmarkEnd w:id="9"/>
    </w:p>
    <w:p w14:paraId="6E941B0E" w14:textId="5866C051" w:rsidR="00AF498B" w:rsidRDefault="00AF498B" w:rsidP="00AF498B">
      <w:r>
        <w:t xml:space="preserve">Kompromisszumos paramétereket használva a mintavételi frekvencia 30 kHz lett és mintaszám 4096. Ezek az STM32H7-re való implementálás során felmerült számítási korlát miatt </w:t>
      </w:r>
      <w:r w:rsidR="003E3D22">
        <w:t>a</w:t>
      </w:r>
      <w:r>
        <w:t xml:space="preserve">lakult így. </w:t>
      </w:r>
      <w:r w:rsidR="006D141F">
        <w:t>Az algoritmus „n” mintaszámú feldolgozott jel után FFT segítségével minden frekvenciakomponens</w:t>
      </w:r>
      <w:r w:rsidR="007709C8">
        <w:t xml:space="preserve"> a nála kétszer nagyobb indexre kerültek. </w:t>
      </w:r>
      <w:r w:rsidR="00832379">
        <w:t xml:space="preserve">Azért, hogy ne legyen üresjárás két </w:t>
      </w:r>
      <w:proofErr w:type="spellStart"/>
      <w:r w:rsidR="00832379">
        <w:t>buffert</w:t>
      </w:r>
      <w:proofErr w:type="spellEnd"/>
      <w:r w:rsidR="00832379">
        <w:t xml:space="preserve"> használtam, amelyet egy DMA mozgatott a DAC memóriába. </w:t>
      </w:r>
      <w:r w:rsidR="001E7FCA">
        <w:t xml:space="preserve">Az eljárás előnye, hogy a processzor teljesmértékben képes a jelfeldolgozással foglalkozni, az egyszerű adatmozgatást így a DMA végzi. </w:t>
      </w:r>
      <w:r w:rsidR="00952D8D">
        <w:t xml:space="preserve">Legyen a két </w:t>
      </w:r>
      <w:proofErr w:type="spellStart"/>
      <w:r w:rsidR="00952D8D">
        <w:t>buffer</w:t>
      </w:r>
      <w:proofErr w:type="spellEnd"/>
      <w:r w:rsidR="00952D8D">
        <w:t xml:space="preserve"> neve „buffer1” és „buffer2”.</w:t>
      </w:r>
      <w:r w:rsidR="007661F1">
        <w:t xml:space="preserve"> </w:t>
      </w:r>
      <w:r w:rsidR="000C6754">
        <w:t>(</w:t>
      </w:r>
      <w:r w:rsidR="007661F1">
        <w:t xml:space="preserve">Ezek valójában egy </w:t>
      </w:r>
      <w:proofErr w:type="spellStart"/>
      <w:r w:rsidR="007661F1">
        <w:t>bufferként</w:t>
      </w:r>
      <w:proofErr w:type="spellEnd"/>
      <w:r w:rsidR="007661F1">
        <w:t xml:space="preserve"> definiáltak, csak az egyszerűség kedvéért félbevágva alkotják az </w:t>
      </w:r>
      <w:r w:rsidR="00842D10">
        <w:t>előbb</w:t>
      </w:r>
      <w:r w:rsidR="007661F1">
        <w:t xml:space="preserve"> említett </w:t>
      </w:r>
      <w:proofErr w:type="spellStart"/>
      <w:r w:rsidR="007661F1">
        <w:t>buffereket</w:t>
      </w:r>
      <w:proofErr w:type="spellEnd"/>
      <w:r w:rsidR="000C6754">
        <w:t xml:space="preserve">) </w:t>
      </w:r>
      <w:r w:rsidR="00952D8D">
        <w:t>Az algoritmus a következő módon m</w:t>
      </w:r>
      <w:r w:rsidR="00F66828">
        <w:t>ű</w:t>
      </w:r>
      <w:r w:rsidR="00952D8D">
        <w:t>kö</w:t>
      </w:r>
      <w:r w:rsidR="00F66828">
        <w:t>d</w:t>
      </w:r>
      <w:r w:rsidR="00952D8D">
        <w:t xml:space="preserve">ik. Beérkezett </w:t>
      </w:r>
      <w:r w:rsidR="00E727A1">
        <w:t>„</w:t>
      </w:r>
      <w:r w:rsidR="00952D8D">
        <w:t>n</w:t>
      </w:r>
      <w:r w:rsidR="00E727A1">
        <w:t>”</w:t>
      </w:r>
      <w:r w:rsidR="00952D8D">
        <w:t xml:space="preserve"> minta után a DMA képes egy </w:t>
      </w:r>
      <w:proofErr w:type="spellStart"/>
      <w:r w:rsidR="00952D8D">
        <w:t>callback</w:t>
      </w:r>
      <w:proofErr w:type="spellEnd"/>
      <w:r w:rsidR="00952D8D">
        <w:t xml:space="preserve"> füg</w:t>
      </w:r>
      <w:r w:rsidR="00D73BE5">
        <w:t>g</w:t>
      </w:r>
      <w:r w:rsidR="00952D8D">
        <w:t xml:space="preserve">vény segítségével jelezni, hogy áthaladt a </w:t>
      </w:r>
      <w:proofErr w:type="spellStart"/>
      <w:r w:rsidR="00952D8D">
        <w:t>bufferhossz</w:t>
      </w:r>
      <w:proofErr w:type="spellEnd"/>
      <w:r w:rsidR="00952D8D">
        <w:t xml:space="preserve"> felén</w:t>
      </w:r>
      <w:r w:rsidR="00AE2E01">
        <w:t xml:space="preserve">. Ilyenkor a </w:t>
      </w:r>
      <w:proofErr w:type="spellStart"/>
      <w:proofErr w:type="gramStart"/>
      <w:r w:rsidR="00AE2E01">
        <w:t>While</w:t>
      </w:r>
      <w:proofErr w:type="spellEnd"/>
      <w:r w:rsidR="003B7133">
        <w:t>(</w:t>
      </w:r>
      <w:proofErr w:type="gramEnd"/>
      <w:r w:rsidR="003B7133">
        <w:t>)</w:t>
      </w:r>
      <w:r w:rsidR="00AE2E01">
        <w:t xml:space="preserve"> </w:t>
      </w:r>
      <w:proofErr w:type="spellStart"/>
      <w:r w:rsidR="00AE2E01">
        <w:t>loopban</w:t>
      </w:r>
      <w:proofErr w:type="spellEnd"/>
      <w:r w:rsidR="00AE2E01">
        <w:t xml:space="preserve"> </w:t>
      </w:r>
      <w:proofErr w:type="spellStart"/>
      <w:r w:rsidR="00AE2E01">
        <w:t>kiértékelődik</w:t>
      </w:r>
      <w:proofErr w:type="spellEnd"/>
      <w:r w:rsidR="00AE2E01">
        <w:t xml:space="preserve"> az FFT-s oktáv effekt</w:t>
      </w:r>
      <w:r w:rsidR="00F224BA">
        <w:t>, majd annak eredményét</w:t>
      </w:r>
      <w:r w:rsidR="00AE2E01">
        <w:t xml:space="preserve"> beírja a buffer1 memóriaterületére. </w:t>
      </w:r>
      <w:r w:rsidR="007661F1">
        <w:t>Fontos, hogy mire buffer2 megtelik</w:t>
      </w:r>
      <w:r w:rsidR="00F224BA">
        <w:t xml:space="preserve"> a buffer1-en végzett m</w:t>
      </w:r>
      <w:r w:rsidR="0009672F">
        <w:t>ű</w:t>
      </w:r>
      <w:r w:rsidR="00F224BA">
        <w:t>velet véget</w:t>
      </w:r>
      <w:r w:rsidR="003167F6">
        <w:t xml:space="preserve"> </w:t>
      </w:r>
      <w:r w:rsidR="00F224BA">
        <w:t xml:space="preserve">érjen. </w:t>
      </w:r>
      <w:r w:rsidR="00BA75C3">
        <w:t xml:space="preserve">Az </w:t>
      </w:r>
      <w:proofErr w:type="spellStart"/>
      <w:r w:rsidR="00BA75C3">
        <w:t>algortimus</w:t>
      </w:r>
      <w:proofErr w:type="spellEnd"/>
      <w:r w:rsidR="00BA75C3">
        <w:t xml:space="preserve"> +1 oktáv esetén bíztató eredményt hozott, azonban nem volt megfelelő minőségű. </w:t>
      </w:r>
      <w:r w:rsidR="00B27DB6">
        <w:t xml:space="preserve">A </w:t>
      </w:r>
      <w:r w:rsidR="006D141F">
        <w:t>visszaalakított</w:t>
      </w:r>
      <w:r w:rsidR="00B27DB6">
        <w:t xml:space="preserve"> jelek igen </w:t>
      </w:r>
      <w:proofErr w:type="spellStart"/>
      <w:r w:rsidR="00B27DB6">
        <w:t>torzak</w:t>
      </w:r>
      <w:proofErr w:type="spellEnd"/>
      <w:r w:rsidR="00B27DB6">
        <w:t xml:space="preserve"> voltak</w:t>
      </w:r>
      <w:r w:rsidR="0042337E">
        <w:t xml:space="preserve">, és azt tapasztaltam, hogy csak egy bizonyos frekvencián voltak igazán tiszták. </w:t>
      </w:r>
      <w:r w:rsidR="00B27DB6">
        <w:t>Oszcilloszkópos vizsgálattal, nem láttam olyan feszültségértéket az ADC bemenetén, mely a tápfeszültség 3.3 V maximumát átlépte volna.</w:t>
      </w:r>
    </w:p>
    <w:p w14:paraId="05BC354B" w14:textId="06E01401" w:rsidR="002655C4" w:rsidRDefault="002655C4" w:rsidP="00AF498B">
      <w:r>
        <w:t xml:space="preserve">Fontos megemlítenem, hogy az első próbálkozás során a beérkező hangmintákat semmilyen </w:t>
      </w:r>
      <w:proofErr w:type="spellStart"/>
      <w:r>
        <w:t>ablakfüvénnyel</w:t>
      </w:r>
      <w:proofErr w:type="spellEnd"/>
      <w:r>
        <w:t xml:space="preserve"> nem alakítottam át. Ez azt jelentette, hogy a mintavétel nem </w:t>
      </w:r>
      <w:r>
        <w:lastRenderedPageBreak/>
        <w:t>koherens. Ezt úgy könny</w:t>
      </w:r>
      <w:r w:rsidR="00DE5EFB">
        <w:t>ű</w:t>
      </w:r>
      <w:r>
        <w:t xml:space="preserve"> elképzelni, hogy ha a jelünk egy szinusz jel, akkor abból képzett minta nem 0-ban hanem valami egészen más értékben záródik. Ez abból fakad, hogy a mintavételi frekvencia nem egyenlő </w:t>
      </w:r>
      <w:r w:rsidR="004D1ED6">
        <w:t xml:space="preserve">a vizsgált jel egészszámszorosával. </w:t>
      </w:r>
      <w:r w:rsidR="0044735B">
        <w:t xml:space="preserve">Az ablakfüggvények ugyan torzítással, de képesek </w:t>
      </w:r>
      <w:proofErr w:type="spellStart"/>
      <w:r w:rsidR="0044735B">
        <w:t>periódikussá</w:t>
      </w:r>
      <w:proofErr w:type="spellEnd"/>
      <w:r w:rsidR="0044735B">
        <w:t xml:space="preserve"> alakítani a jelsorozatot. </w:t>
      </w:r>
      <w:r w:rsidR="00A3033A">
        <w:t>Ilyen ablakfüggvény például a Hamming, Blackman-Harris.</w:t>
      </w:r>
      <w:r w:rsidR="001B7F15">
        <w:t xml:space="preserve"> A haranggörbe jelleg a jelsorozat elejét és végét csillapítja, közepét igyekszik megtartani. Az így </w:t>
      </w:r>
      <w:proofErr w:type="spellStart"/>
      <w:r w:rsidR="001B7F15">
        <w:t>feldoglozott</w:t>
      </w:r>
      <w:proofErr w:type="spellEnd"/>
      <w:r w:rsidR="001B7F15">
        <w:t xml:space="preserve"> jelek valóban sokkal kellemesebb hatást váltottak ki.</w:t>
      </w:r>
    </w:p>
    <w:p w14:paraId="59942109" w14:textId="77777777" w:rsidR="00CA7E98" w:rsidRDefault="00CA7E98" w:rsidP="00CA7E98">
      <w:pPr>
        <w:pStyle w:val="Kp"/>
      </w:pPr>
      <w:r w:rsidRPr="00CA7E98">
        <w:drawing>
          <wp:inline distT="0" distB="0" distL="0" distR="0" wp14:anchorId="0369FE23" wp14:editId="5EF73B4D">
            <wp:extent cx="5400040" cy="23723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20A8" w14:textId="14AD1F1F" w:rsidR="00CA7E98" w:rsidRDefault="00CA7E98" w:rsidP="00CA7E98">
      <w:pPr>
        <w:pStyle w:val="Caption"/>
      </w:pPr>
      <w:fldSimple w:instr=" SEQ ábra \* ARABIC ">
        <w:r w:rsidR="00DA4E55">
          <w:rPr>
            <w:noProof/>
          </w:rPr>
          <w:t>4</w:t>
        </w:r>
      </w:fldSimple>
      <w:r>
        <w:t>. ábra Ablakozott jelalak Hamming ablakkal</w:t>
      </w:r>
    </w:p>
    <w:p w14:paraId="5DE3A9A9" w14:textId="4453B8C6" w:rsidR="00E95852" w:rsidRDefault="00E95852" w:rsidP="00E95852">
      <w:pPr>
        <w:pStyle w:val="Heading2"/>
      </w:pPr>
      <w:bookmarkStart w:id="10" w:name="_Toc136800816"/>
      <w:r>
        <w:t>FFT algoritmus gyorsítása</w:t>
      </w:r>
      <w:bookmarkEnd w:id="10"/>
    </w:p>
    <w:p w14:paraId="5AE45321" w14:textId="11BD1207" w:rsidR="00E95852" w:rsidRDefault="00E95852" w:rsidP="00E95852">
      <w:r>
        <w:t xml:space="preserve">Az ablakozó függvény egyik problémája, hogy az ablakozott jel </w:t>
      </w:r>
      <w:proofErr w:type="spellStart"/>
      <w:r>
        <w:t>visszalakítva</w:t>
      </w:r>
      <w:proofErr w:type="spellEnd"/>
      <w:r>
        <w:t xml:space="preserve"> is egy amplit</w:t>
      </w:r>
      <w:r w:rsidR="00796A5E">
        <w:t>ú</w:t>
      </w:r>
      <w:r>
        <w:t xml:space="preserve">dó modulált jelet alkot. </w:t>
      </w:r>
      <w:r w:rsidR="002B5B5F">
        <w:t xml:space="preserve"> Azért, hogy ezt csökkentsem úgynevezett „overlap-add” eljárást használtam fel. </w:t>
      </w:r>
      <w:r w:rsidR="0066027C">
        <w:t xml:space="preserve">Ennek az eljárásnak a lényege, hogy a </w:t>
      </w:r>
      <w:proofErr w:type="spellStart"/>
      <w:r w:rsidR="0066027C">
        <w:t>jelfeldoglozás</w:t>
      </w:r>
      <w:proofErr w:type="spellEnd"/>
      <w:r w:rsidR="0066027C">
        <w:t xml:space="preserve"> nem csak új adatokból, hanem korábbiakból is történik. Ennek mértéke tipikusan 50%-</w:t>
      </w:r>
      <w:proofErr w:type="spellStart"/>
      <w:r w:rsidR="0066027C">
        <w:t>ra</w:t>
      </w:r>
      <w:proofErr w:type="spellEnd"/>
      <w:r w:rsidR="0066027C">
        <w:t xml:space="preserve"> esett. </w:t>
      </w:r>
      <w:r w:rsidR="00E815DA">
        <w:t xml:space="preserve">Ilyenkor a két haranggörbe egymásmellé helyezve és összeadva már egy jelentősen kisebb amplitúdó változást jelentett. </w:t>
      </w:r>
      <w:r w:rsidR="004A7241">
        <w:t xml:space="preserve">Ha tovább növeljük az </w:t>
      </w:r>
      <w:proofErr w:type="spellStart"/>
      <w:r w:rsidR="004A7241">
        <w:t>átlapolódás</w:t>
      </w:r>
      <w:proofErr w:type="spellEnd"/>
      <w:r w:rsidR="004A7241">
        <w:t xml:space="preserve"> mértékét, akkor ugyan csökkentettük a „hullámzást”, de ehhez gyors hardver is szükséges. </w:t>
      </w:r>
      <w:r w:rsidR="006621FB">
        <w:t xml:space="preserve">Az </w:t>
      </w:r>
      <w:proofErr w:type="spellStart"/>
      <w:r w:rsidR="006621FB">
        <w:t>elöbb</w:t>
      </w:r>
      <w:proofErr w:type="spellEnd"/>
      <w:r w:rsidR="006621FB">
        <w:t xml:space="preserve"> felvett paraméterekkel számolva, ez a számítás 4096 minta helyett annak fele kell csak, hogy beérkezzen. </w:t>
      </w:r>
      <w:r w:rsidR="00D93DF9">
        <w:t>2048 adat beérkezése alatt kell, továbbra is 4096 mintából álló FFT-t számítani.</w:t>
      </w:r>
      <w:r w:rsidR="003159B3">
        <w:t xml:space="preserve"> Mivel a kellő késleltetést nem értem el ezekkel az algoritmusokkal, más metódusok felé kezdtem kutatni.</w:t>
      </w:r>
    </w:p>
    <w:p w14:paraId="2B63BE8E" w14:textId="77777777" w:rsidR="00EB15AF" w:rsidRDefault="00EB15AF" w:rsidP="00F60C5A">
      <w:pPr>
        <w:pStyle w:val="Kp"/>
      </w:pPr>
      <w:r>
        <w:rPr>
          <w:noProof/>
        </w:rPr>
        <w:lastRenderedPageBreak/>
        <w:drawing>
          <wp:inline distT="0" distB="0" distL="0" distR="0" wp14:anchorId="3189237E" wp14:editId="3948C3C1">
            <wp:extent cx="4285615" cy="1065530"/>
            <wp:effectExtent l="0" t="0" r="635" b="1270"/>
            <wp:docPr id="3" name="Picture 3" descr="The Overlap-Add (OLA) Systems for Audio Analysis and Synthe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Overlap-Add (OLA) Systems for Audio Analysis and Synthesi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1616" w14:textId="00CEE090" w:rsidR="00EB15AF" w:rsidRDefault="00AD3647" w:rsidP="00EB15AF">
      <w:pPr>
        <w:pStyle w:val="Caption"/>
      </w:pPr>
      <w:fldSimple w:instr=" SEQ ábra \* ARABIC ">
        <w:r w:rsidR="00DA4E55">
          <w:rPr>
            <w:noProof/>
          </w:rPr>
          <w:t>5</w:t>
        </w:r>
      </w:fldSimple>
      <w:r w:rsidR="00EB15AF">
        <w:t>. ábra Overlap-Add algoritmus blokkvázlata</w:t>
      </w:r>
      <w:r w:rsidR="00796A5E">
        <w:t xml:space="preserve"> </w:t>
      </w:r>
      <w:r w:rsidR="00796A5E">
        <w:fldChar w:fldCharType="begin"/>
      </w:r>
      <w:r w:rsidR="00796A5E">
        <w:instrText xml:space="preserve"> REF _Ref135074509 \r \h </w:instrText>
      </w:r>
      <w:r w:rsidR="00796A5E">
        <w:fldChar w:fldCharType="separate"/>
      </w:r>
      <w:r w:rsidR="00796A5E">
        <w:t>[1]</w:t>
      </w:r>
      <w:r w:rsidR="00796A5E">
        <w:fldChar w:fldCharType="end"/>
      </w:r>
    </w:p>
    <w:p w14:paraId="674F7590" w14:textId="4E39EA9D" w:rsidR="003C0174" w:rsidRDefault="003C0174" w:rsidP="005D18C0">
      <w:pPr>
        <w:pStyle w:val="Heading1"/>
      </w:pPr>
      <w:bookmarkStart w:id="11" w:name="_Toc136800817"/>
      <w:r>
        <w:lastRenderedPageBreak/>
        <w:t>Filterbank alapú oktávkészítés</w:t>
      </w:r>
      <w:bookmarkEnd w:id="11"/>
    </w:p>
    <w:p w14:paraId="11A27249" w14:textId="45A72496" w:rsidR="00AF67F1" w:rsidRDefault="00AF67F1" w:rsidP="00AF67F1">
      <w:pPr>
        <w:pStyle w:val="Heading2"/>
      </w:pPr>
      <w:bookmarkStart w:id="12" w:name="_Toc136800818"/>
      <w:bookmarkStart w:id="13" w:name="_Ref136800975"/>
      <w:bookmarkStart w:id="14" w:name="_Ref136801583"/>
      <w:bookmarkStart w:id="15" w:name="_Ref136801589"/>
      <w:bookmarkStart w:id="16" w:name="_Ref136801597"/>
      <w:r>
        <w:t>ERB filterbank</w:t>
      </w:r>
      <w:bookmarkEnd w:id="12"/>
      <w:bookmarkEnd w:id="13"/>
      <w:bookmarkEnd w:id="14"/>
      <w:bookmarkEnd w:id="15"/>
      <w:bookmarkEnd w:id="16"/>
    </w:p>
    <w:p w14:paraId="1EEA5EAE" w14:textId="578290B3" w:rsidR="005D18C0" w:rsidRDefault="005D18C0" w:rsidP="005D18C0">
      <w:r>
        <w:t xml:space="preserve">Munkám során olyan algoritmusokat kerestem melyek az emberi fül viselkedését veszik alapul. </w:t>
      </w:r>
      <w:r w:rsidR="00E66060">
        <w:t>Ilyen megoldást jelent az úgynevezett ERB (</w:t>
      </w:r>
      <w:proofErr w:type="spellStart"/>
      <w:r w:rsidR="00E66060">
        <w:t>equivalent</w:t>
      </w:r>
      <w:proofErr w:type="spellEnd"/>
      <w:r w:rsidR="00E66060">
        <w:t xml:space="preserve"> </w:t>
      </w:r>
      <w:proofErr w:type="spellStart"/>
      <w:r w:rsidR="00E66060">
        <w:t>rectangular</w:t>
      </w:r>
      <w:proofErr w:type="spellEnd"/>
      <w:r w:rsidR="00E66060">
        <w:t xml:space="preserve"> </w:t>
      </w:r>
      <w:proofErr w:type="spellStart"/>
      <w:r w:rsidR="00E66060">
        <w:t>bandwith</w:t>
      </w:r>
      <w:proofErr w:type="spellEnd"/>
      <w:r w:rsidR="00E66060">
        <w:t xml:space="preserve">) </w:t>
      </w:r>
      <w:r w:rsidR="00100EBD">
        <w:t>típusú</w:t>
      </w:r>
      <w:r w:rsidR="00E66060">
        <w:t xml:space="preserve"> filterbank. </w:t>
      </w:r>
      <w:r w:rsidR="00A9716D">
        <w:t xml:space="preserve">Egy filterbank több szűrőt valósít meg, különböző paraméterekkel, akár mintavétellel is. Utóbbi úgynevezett </w:t>
      </w:r>
      <w:proofErr w:type="spellStart"/>
      <w:r w:rsidR="00A9716D">
        <w:t>multirate</w:t>
      </w:r>
      <w:proofErr w:type="spellEnd"/>
      <w:r w:rsidR="00A9716D">
        <w:t xml:space="preserve"> filter tudományágához vezet, ami számítási komplexitás csökkentéséért felelős. Ennek a dolgozatnak nem képezi tárgyát. </w:t>
      </w:r>
      <w:r w:rsidR="00F5093B">
        <w:t xml:space="preserve">Egy sáváteresztő szűrőt a központi frekvenciával és a szűrő meredekségével </w:t>
      </w:r>
      <w:r w:rsidR="00427460">
        <w:t xml:space="preserve">jellemzem. </w:t>
      </w:r>
      <w:proofErr w:type="spellStart"/>
      <w:r w:rsidR="00C4376D">
        <w:t>Etienne</w:t>
      </w:r>
      <w:proofErr w:type="spellEnd"/>
      <w:r w:rsidR="00C4376D">
        <w:t xml:space="preserve"> </w:t>
      </w:r>
      <w:proofErr w:type="spellStart"/>
      <w:r w:rsidR="00C4376D">
        <w:t>Thuillier</w:t>
      </w:r>
      <w:proofErr w:type="spellEnd"/>
      <w:r w:rsidR="00C4376D">
        <w:t xml:space="preserve"> szerint a megoldás a gyors </w:t>
      </w:r>
      <w:proofErr w:type="spellStart"/>
      <w:r w:rsidR="00C4376D">
        <w:t>polifónikus</w:t>
      </w:r>
      <w:proofErr w:type="spellEnd"/>
      <w:r w:rsidR="00C4376D">
        <w:t xml:space="preserve"> oktáv effekthez vezető út az ERB szűrők mutatják. </w:t>
      </w:r>
      <w:r w:rsidR="00946717">
        <w:t xml:space="preserve">Szerinte elégséges 43 darab </w:t>
      </w:r>
      <w:proofErr w:type="spellStart"/>
      <w:r w:rsidR="00946717">
        <w:t>rendkívől</w:t>
      </w:r>
      <w:proofErr w:type="spellEnd"/>
      <w:r w:rsidR="00946717">
        <w:t xml:space="preserve"> magas Q értékkel ellátott sz</w:t>
      </w:r>
      <w:r w:rsidR="00D8587B">
        <w:t>ű</w:t>
      </w:r>
      <w:r w:rsidR="00946717">
        <w:t>rőt alkalmazni.</w:t>
      </w:r>
      <w:r w:rsidR="007171C7">
        <w:t xml:space="preserve"> </w:t>
      </w:r>
      <w:r w:rsidR="007171C7">
        <w:fldChar w:fldCharType="begin"/>
      </w:r>
      <w:r w:rsidR="007171C7">
        <w:instrText xml:space="preserve"> REF _Ref135075228 \r \h </w:instrText>
      </w:r>
      <w:r w:rsidR="007171C7">
        <w:fldChar w:fldCharType="separate"/>
      </w:r>
      <w:r w:rsidR="007171C7">
        <w:t>[2]</w:t>
      </w:r>
      <w:r w:rsidR="007171C7">
        <w:fldChar w:fldCharType="end"/>
      </w:r>
    </w:p>
    <w:p w14:paraId="09C0B7AD" w14:textId="18DB536F" w:rsidR="0061751A" w:rsidRPr="005D18C0" w:rsidRDefault="0061751A" w:rsidP="0061751A">
      <w:pPr>
        <w:jc w:val="center"/>
      </w:pPr>
      <m:oMathPara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center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Bandwidth</m:t>
              </m:r>
            </m:den>
          </m:f>
        </m:oMath>
      </m:oMathPara>
    </w:p>
    <w:p w14:paraId="5263CD48" w14:textId="1114EEE8" w:rsidR="005D18C0" w:rsidRDefault="007171C7" w:rsidP="005D18C0">
      <w:r>
        <w:t xml:space="preserve">A tanulmány a 43 alsávi jelen </w:t>
      </w:r>
      <w:proofErr w:type="spellStart"/>
      <w:r>
        <w:t>Hilbert</w:t>
      </w:r>
      <w:proofErr w:type="spellEnd"/>
      <w:r>
        <w:t xml:space="preserve"> transzformációval fázistolást valósított meg. Az eltolt jel és az eredeti jel szorzata kétszeres frekvenciakomponens és egy nulla közeli frekvenciakomponens létrejöttét okozza. Egy jól paraméterezett </w:t>
      </w:r>
      <w:proofErr w:type="spellStart"/>
      <w:r>
        <w:t>felüláteresztő</w:t>
      </w:r>
      <w:proofErr w:type="spellEnd"/>
      <w:r>
        <w:t xml:space="preserve"> szűrővel az alacsonyfrekvenciás jelet képesek vagyunk eltüntetni, és meghagyni a „tisztán” oktáv jelet. </w:t>
      </w:r>
      <w:r w:rsidR="00793186">
        <w:t xml:space="preserve">A tiszta szó itt nem valódi tiszta, például szinuszt jelent. Ez legfőképp a sáváteresztő szűrők sávszélességén múlik. </w:t>
      </w:r>
      <w:r w:rsidR="0062174C">
        <w:t xml:space="preserve">Az eredmény megfelel az elvártaknak, azonban az oktávozott jel rendkívül gyenge volt. Habár a hang megfelelő minőségű volt, bekell látni, hogy ez továbbra is egy erőforrásigényes eljárás. </w:t>
      </w:r>
      <w:r w:rsidR="00F973D4">
        <w:t>A bemeneti 43 szűrő, 43 fázistolás, szorzások, és ez mind csak 1 oktáv számítása, nem beszélve arról, hogy lefele oktávot nem valósítottunk meg.</w:t>
      </w:r>
    </w:p>
    <w:p w14:paraId="1C8D5F0B" w14:textId="77777777" w:rsidR="00842D10" w:rsidRDefault="00842D10" w:rsidP="00F60C5A">
      <w:pPr>
        <w:pStyle w:val="Kp"/>
      </w:pPr>
      <w:r w:rsidRPr="00842D10">
        <w:rPr>
          <w:noProof/>
        </w:rPr>
        <w:lastRenderedPageBreak/>
        <w:drawing>
          <wp:inline distT="0" distB="0" distL="0" distR="0" wp14:anchorId="45F08262" wp14:editId="36C6B6C7">
            <wp:extent cx="3924502" cy="27687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E97C" w14:textId="7959AB0F" w:rsidR="00842D10" w:rsidRDefault="00AD3647" w:rsidP="00842D10">
      <w:pPr>
        <w:pStyle w:val="Caption"/>
        <w:jc w:val="left"/>
      </w:pPr>
      <w:fldSimple w:instr=" SEQ ábra \* ARABIC ">
        <w:r w:rsidR="00DA4E55">
          <w:rPr>
            <w:noProof/>
          </w:rPr>
          <w:t>6</w:t>
        </w:r>
      </w:fldSimple>
      <w:r w:rsidR="00842D10">
        <w:t>. ábra ERB filterbank szemléletes ábrázolása. Minden szín eltérő középfrekvenciával és Q értékkel rendelkezik.</w:t>
      </w:r>
      <w:r w:rsidR="00F07FF7">
        <w:t xml:space="preserve"> </w:t>
      </w:r>
      <w:r w:rsidR="00F07FF7">
        <w:fldChar w:fldCharType="begin"/>
      </w:r>
      <w:r w:rsidR="00F07FF7">
        <w:instrText xml:space="preserve"> REF _Ref136170537 \r \h </w:instrText>
      </w:r>
      <w:r w:rsidR="00F07FF7">
        <w:fldChar w:fldCharType="separate"/>
      </w:r>
      <w:r w:rsidR="00F07FF7">
        <w:t>[3]</w:t>
      </w:r>
      <w:r w:rsidR="00F07FF7">
        <w:fldChar w:fldCharType="end"/>
      </w:r>
    </w:p>
    <w:p w14:paraId="375ACCED" w14:textId="7E711726" w:rsidR="00AF67F1" w:rsidRDefault="00E47D89" w:rsidP="00AF67F1">
      <w:pPr>
        <w:pStyle w:val="Heading2"/>
      </w:pPr>
      <w:bookmarkStart w:id="17" w:name="_Toc136800819"/>
      <w:r>
        <w:t>Gyorsított ERB filterbank</w:t>
      </w:r>
      <w:bookmarkEnd w:id="17"/>
    </w:p>
    <w:p w14:paraId="539218EB" w14:textId="54EB684D" w:rsidR="00C84B14" w:rsidRDefault="00C84B14" w:rsidP="00C84B14">
      <w:r>
        <w:t>Ebben a fejezetben az ERB filterbank számításai szeretném csökkenteni</w:t>
      </w:r>
      <w:r w:rsidR="00323DB6">
        <w:t>, főként mikrokontroller alap</w:t>
      </w:r>
      <w:r w:rsidR="00CE0BEC">
        <w:t>ú</w:t>
      </w:r>
      <w:r w:rsidR="00323DB6">
        <w:t xml:space="preserve"> rendszer szempontjából. </w:t>
      </w:r>
      <w:r w:rsidR="0048081E">
        <w:t xml:space="preserve">A bemenetre engedett 43 szűrő elengedhetetlen, azonban a további részegységeket a következő módon lehet gyorsítani. </w:t>
      </w:r>
      <w:r w:rsidR="00CE0BEC">
        <w:t xml:space="preserve">Egy szinusz jel abszolút érték véve képesek vagyunk </w:t>
      </w:r>
      <w:r w:rsidR="008C1865">
        <w:t>torzítva, de előállítani a jel egy oktávjellegű mását.</w:t>
      </w:r>
    </w:p>
    <w:p w14:paraId="289C58EC" w14:textId="6BE02C6D" w:rsidR="00692C26" w:rsidRDefault="00692C26" w:rsidP="00C84B14">
      <w:r>
        <w:t xml:space="preserve">Ha megspórolom a valódi oktáv szűrését akkor már jelentős gyorsítást vittem a programomba. </w:t>
      </w:r>
      <w:r w:rsidR="00386FAF">
        <w:t xml:space="preserve">Az </w:t>
      </w:r>
      <w:r w:rsidR="00100EBD">
        <w:t>algoritmus</w:t>
      </w:r>
      <w:r w:rsidR="00386FAF">
        <w:t xml:space="preserve"> végén a sávokat összeadva megkapom a jelfolyam oktávval eltolt mását (és torzításokat). A torzítás valójában kedvelt hatás.</w:t>
      </w:r>
      <w:r w:rsidR="003A2165">
        <w:t xml:space="preserve"> Az ötletet egy analóg effekt </w:t>
      </w:r>
      <w:proofErr w:type="spellStart"/>
      <w:r w:rsidR="003A2165">
        <w:t>Tycobrahe</w:t>
      </w:r>
      <w:proofErr w:type="spellEnd"/>
      <w:r w:rsidR="003A2165">
        <w:t xml:space="preserve"> </w:t>
      </w:r>
      <w:proofErr w:type="spellStart"/>
      <w:r w:rsidR="003A2165">
        <w:t>Octavia</w:t>
      </w:r>
      <w:proofErr w:type="spellEnd"/>
      <w:r w:rsidR="003A2165">
        <w:t xml:space="preserve"> adta</w:t>
      </w:r>
      <w:r w:rsidR="00C45B6E">
        <w:t>, mely analóg módon valósította meg</w:t>
      </w:r>
      <w:r w:rsidR="00100EBD">
        <w:t>,</w:t>
      </w:r>
      <w:r w:rsidR="00C45B6E">
        <w:t xml:space="preserve"> </w:t>
      </w:r>
      <w:proofErr w:type="gramStart"/>
      <w:r w:rsidR="00C45B6E">
        <w:t>azt</w:t>
      </w:r>
      <w:proofErr w:type="gramEnd"/>
      <w:r w:rsidR="00C45B6E">
        <w:t xml:space="preserve"> amit én többsávon. </w:t>
      </w:r>
      <w:r w:rsidR="005A1604">
        <w:t xml:space="preserve">Az effekt torzításba viszi a bemeneti </w:t>
      </w:r>
      <w:proofErr w:type="spellStart"/>
      <w:r w:rsidR="005A1604">
        <w:t>gitárjelet</w:t>
      </w:r>
      <w:proofErr w:type="spellEnd"/>
      <w:r w:rsidR="005A1604">
        <w:t xml:space="preserve">, majd a kimeneten egy kétutas egyenirányítón átvezeti azt. Fontos megjegyezni, hogy az effekt csak egy hang kijátszásakor képes elérni az oktáv hangot. </w:t>
      </w:r>
      <w:r w:rsidR="00AA3133">
        <w:t>Az enyém ezzel ellentétben akár akkordok játszása esetén is jól működik.</w:t>
      </w:r>
    </w:p>
    <w:p w14:paraId="34888643" w14:textId="77777777" w:rsidR="00C81EC5" w:rsidRDefault="00C81EC5" w:rsidP="00C81EC5">
      <w:pPr>
        <w:pStyle w:val="Kp"/>
      </w:pPr>
      <w:r w:rsidRPr="00C81EC5">
        <w:rPr>
          <w:noProof/>
        </w:rPr>
        <w:lastRenderedPageBreak/>
        <w:drawing>
          <wp:inline distT="0" distB="0" distL="0" distR="0" wp14:anchorId="3832DC6E" wp14:editId="6BAF2C91">
            <wp:extent cx="5400040" cy="4533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B7C0" w14:textId="5548897B" w:rsidR="00C81EC5" w:rsidRDefault="00AD3647" w:rsidP="00C81EC5">
      <w:pPr>
        <w:pStyle w:val="Caption"/>
      </w:pPr>
      <w:fldSimple w:instr=" SEQ ábra \* ARABIC ">
        <w:r w:rsidR="00DA4E55">
          <w:rPr>
            <w:noProof/>
          </w:rPr>
          <w:t>7</w:t>
        </w:r>
      </w:fldSimple>
      <w:r w:rsidR="00C81EC5">
        <w:t>. ábra Abszolútérték képzés spektruma</w:t>
      </w:r>
    </w:p>
    <w:p w14:paraId="589D9CA7" w14:textId="77777777" w:rsidR="003A2165" w:rsidRDefault="003A2165" w:rsidP="00F60C5A">
      <w:pPr>
        <w:pStyle w:val="Kp"/>
      </w:pPr>
      <w:r>
        <w:rPr>
          <w:noProof/>
        </w:rPr>
        <w:drawing>
          <wp:inline distT="0" distB="0" distL="0" distR="0" wp14:anchorId="6DC986F1" wp14:editId="251DA01E">
            <wp:extent cx="4298785" cy="1692419"/>
            <wp:effectExtent l="0" t="0" r="6985" b="3175"/>
            <wp:docPr id="4" name="Picture 4" descr="Fuzz Central -- Tycobrahe Octav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zz Central -- Tycobrahe Octav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60" cy="16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7FD6" w14:textId="14CA13AE" w:rsidR="003A2165" w:rsidRDefault="00AD3647" w:rsidP="003A2165">
      <w:pPr>
        <w:pStyle w:val="Caption"/>
      </w:pPr>
      <w:fldSimple w:instr=" SEQ ábra \* ARABIC ">
        <w:r w:rsidR="00DA4E55">
          <w:rPr>
            <w:noProof/>
          </w:rPr>
          <w:t>8</w:t>
        </w:r>
      </w:fldSimple>
      <w:r w:rsidR="003A2165">
        <w:t xml:space="preserve">. ábra </w:t>
      </w:r>
      <w:proofErr w:type="spellStart"/>
      <w:r w:rsidR="003A2165">
        <w:t>Tycobrahe</w:t>
      </w:r>
      <w:proofErr w:type="spellEnd"/>
      <w:r w:rsidR="003A2165">
        <w:t xml:space="preserve"> </w:t>
      </w:r>
      <w:proofErr w:type="spellStart"/>
      <w:r w:rsidR="003A2165">
        <w:t>Octavia</w:t>
      </w:r>
      <w:proofErr w:type="spellEnd"/>
      <w:r w:rsidR="003A2165">
        <w:t xml:space="preserve"> kapcsolási rajza. Figyeljük meg a kimeneti egyenirányító áramkört.</w:t>
      </w:r>
      <w:r w:rsidR="00F07FF7">
        <w:t xml:space="preserve"> </w:t>
      </w:r>
      <w:r w:rsidR="00F07FF7">
        <w:fldChar w:fldCharType="begin"/>
      </w:r>
      <w:r w:rsidR="00F07FF7">
        <w:instrText xml:space="preserve"> REF _Ref136170459 \r \h </w:instrText>
      </w:r>
      <w:r w:rsidR="00F07FF7">
        <w:fldChar w:fldCharType="separate"/>
      </w:r>
      <w:r w:rsidR="00F07FF7">
        <w:t>[5]</w:t>
      </w:r>
      <w:r w:rsidR="00F07FF7">
        <w:fldChar w:fldCharType="end"/>
      </w:r>
    </w:p>
    <w:p w14:paraId="1E918401" w14:textId="4E3905E3" w:rsidR="00221622" w:rsidRDefault="00221622" w:rsidP="00C84B14">
      <w:r>
        <w:t>A CMSIS könyvtár előre definiált szűrői között mind FIR, CIC, IIR szűrők jelentek meg. Az említett szűrők kiszámításához az IIR szűrő</w:t>
      </w:r>
      <w:r w:rsidR="00564743">
        <w:t xml:space="preserve"> </w:t>
      </w:r>
      <w:proofErr w:type="spellStart"/>
      <w:r w:rsidR="00564743">
        <w:t>Direct</w:t>
      </w:r>
      <w:proofErr w:type="spellEnd"/>
      <w:r w:rsidR="00564743">
        <w:t xml:space="preserve"> </w:t>
      </w:r>
      <w:proofErr w:type="spellStart"/>
      <w:r w:rsidR="00564743">
        <w:t>form</w:t>
      </w:r>
      <w:proofErr w:type="spellEnd"/>
      <w:r>
        <w:t xml:space="preserve"> II számítási metódusát használtam fel.</w:t>
      </w:r>
    </w:p>
    <w:p w14:paraId="470402A1" w14:textId="77777777" w:rsidR="00221622" w:rsidRDefault="00221622" w:rsidP="00F60C5A">
      <w:pPr>
        <w:pStyle w:val="Kp"/>
      </w:pPr>
      <w:r w:rsidRPr="00221622">
        <w:rPr>
          <w:noProof/>
        </w:rPr>
        <w:lastRenderedPageBreak/>
        <w:drawing>
          <wp:inline distT="0" distB="0" distL="0" distR="0" wp14:anchorId="0ADAF895" wp14:editId="692E32C0">
            <wp:extent cx="2198701" cy="17580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2459" cy="17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8E09" w14:textId="5E717FC8" w:rsidR="00221622" w:rsidRDefault="00AD3647" w:rsidP="00221622">
      <w:pPr>
        <w:pStyle w:val="Caption"/>
      </w:pPr>
      <w:fldSimple w:instr=" SEQ ábra \* ARABIC ">
        <w:r w:rsidR="00DA4E55">
          <w:rPr>
            <w:noProof/>
          </w:rPr>
          <w:t>9</w:t>
        </w:r>
      </w:fldSimple>
      <w:r w:rsidR="00221622">
        <w:t xml:space="preserve">. ábra IIR szűrő </w:t>
      </w:r>
      <w:proofErr w:type="spellStart"/>
      <w:r w:rsidR="00221622">
        <w:t>Direct</w:t>
      </w:r>
      <w:proofErr w:type="spellEnd"/>
      <w:r w:rsidR="00221622">
        <w:t xml:space="preserve"> </w:t>
      </w:r>
      <w:proofErr w:type="spellStart"/>
      <w:r w:rsidR="00221622">
        <w:t>form</w:t>
      </w:r>
      <w:proofErr w:type="spellEnd"/>
      <w:r w:rsidR="00221622">
        <w:t xml:space="preserve"> II struktúrával számítva</w:t>
      </w:r>
      <w:r w:rsidR="00F07FF7">
        <w:t xml:space="preserve"> </w:t>
      </w:r>
      <w:r w:rsidR="00F07FF7">
        <w:fldChar w:fldCharType="begin"/>
      </w:r>
      <w:r w:rsidR="00F07FF7">
        <w:instrText xml:space="preserve"> REF _Ref136170509 \r \h </w:instrText>
      </w:r>
      <w:r w:rsidR="00F07FF7">
        <w:fldChar w:fldCharType="separate"/>
      </w:r>
      <w:r w:rsidR="00F07FF7">
        <w:t>[6]</w:t>
      </w:r>
      <w:r w:rsidR="00F07FF7">
        <w:fldChar w:fldCharType="end"/>
      </w:r>
    </w:p>
    <w:p w14:paraId="57F93A79" w14:textId="77777777" w:rsidR="00221622" w:rsidRPr="00221622" w:rsidRDefault="00221622" w:rsidP="00221622"/>
    <w:p w14:paraId="004EFF41" w14:textId="1A3B0D58" w:rsidR="003A2165" w:rsidRDefault="00221622" w:rsidP="00C84B14">
      <w:r>
        <w:t xml:space="preserve">A szűrőparamétereket megvizsgálva egyértelművé vált, hogy a sáváteresztő szűrő </w:t>
      </w:r>
      <w:proofErr w:type="spellStart"/>
      <w:r>
        <w:t>eggyüthatói</w:t>
      </w:r>
      <w:proofErr w:type="spellEnd"/>
      <w:r>
        <w:t xml:space="preserve"> esetében a b2 mindig 0 értékű volt. Ez azt jelenti, hogy legalább 1 szorzás műveletet megspórolhatok, hiszen bármely szám szorzata 0 értéket ad.</w:t>
      </w:r>
    </w:p>
    <w:p w14:paraId="172E6BAF" w14:textId="77777777" w:rsidR="003D2123" w:rsidRDefault="003D2123" w:rsidP="00F60C5A">
      <w:pPr>
        <w:pStyle w:val="Kp"/>
      </w:pPr>
      <w:r w:rsidRPr="003D2123">
        <w:rPr>
          <w:noProof/>
        </w:rPr>
        <w:drawing>
          <wp:inline distT="0" distB="0" distL="0" distR="0" wp14:anchorId="7E9E3B92" wp14:editId="56CBDEA2">
            <wp:extent cx="3582544" cy="9200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1355" cy="92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36263728"/>
    <w:p w14:paraId="667BB94A" w14:textId="5967AE11" w:rsidR="003D2123" w:rsidRDefault="000C62CE" w:rsidP="003D212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A4E55">
        <w:rPr>
          <w:noProof/>
        </w:rPr>
        <w:t>10</w:t>
      </w:r>
      <w:r>
        <w:rPr>
          <w:noProof/>
        </w:rPr>
        <w:fldChar w:fldCharType="end"/>
      </w:r>
      <w:r w:rsidR="003D2123">
        <w:t>. ábra</w:t>
      </w:r>
      <w:bookmarkEnd w:id="18"/>
      <w:r w:rsidR="003D2123">
        <w:t xml:space="preserve"> IIR szűrő </w:t>
      </w:r>
      <w:proofErr w:type="spellStart"/>
      <w:r w:rsidR="003D2123">
        <w:t>Direct</w:t>
      </w:r>
      <w:proofErr w:type="spellEnd"/>
      <w:r w:rsidR="003D2123">
        <w:t xml:space="preserve"> </w:t>
      </w:r>
      <w:proofErr w:type="spellStart"/>
      <w:r w:rsidR="003D2123">
        <w:t>form</w:t>
      </w:r>
      <w:proofErr w:type="spellEnd"/>
      <w:r w:rsidR="003D2123">
        <w:t xml:space="preserve"> II differencia egyenlete</w:t>
      </w:r>
      <w:r w:rsidR="00F07FF7">
        <w:t xml:space="preserve"> </w:t>
      </w:r>
      <w:r w:rsidR="00F07FF7">
        <w:fldChar w:fldCharType="begin"/>
      </w:r>
      <w:r w:rsidR="00F07FF7">
        <w:instrText xml:space="preserve"> REF _Ref136170509 \r \h </w:instrText>
      </w:r>
      <w:r w:rsidR="00F07FF7">
        <w:fldChar w:fldCharType="separate"/>
      </w:r>
      <w:r w:rsidR="00F07FF7">
        <w:t>[6]</w:t>
      </w:r>
      <w:r w:rsidR="00F07FF7">
        <w:fldChar w:fldCharType="end"/>
      </w:r>
    </w:p>
    <w:p w14:paraId="4D45CE02" w14:textId="71665A2C" w:rsidR="00221622" w:rsidRDefault="00221622" w:rsidP="00F60C5A">
      <w:pPr>
        <w:pStyle w:val="Kp"/>
      </w:pPr>
      <w:r w:rsidRPr="00221622">
        <w:rPr>
          <w:noProof/>
        </w:rPr>
        <w:drawing>
          <wp:inline distT="0" distB="0" distL="0" distR="0" wp14:anchorId="07734548" wp14:editId="6C3581AB">
            <wp:extent cx="2368672" cy="16256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ABA0" w14:textId="3A260114" w:rsidR="00221622" w:rsidRDefault="00AD3647" w:rsidP="00221622">
      <w:pPr>
        <w:pStyle w:val="Caption"/>
      </w:pPr>
      <w:fldSimple w:instr=" SEQ ábra \* ARABIC ">
        <w:r w:rsidR="00DA4E55">
          <w:rPr>
            <w:noProof/>
          </w:rPr>
          <w:t>11</w:t>
        </w:r>
      </w:fldSimple>
      <w:r w:rsidR="00221622">
        <w:t xml:space="preserve">. ábra </w:t>
      </w:r>
      <w:r w:rsidR="003D2123">
        <w:t>S</w:t>
      </w:r>
      <w:r w:rsidR="00221622">
        <w:t xml:space="preserve">áváteresztő szűrő </w:t>
      </w:r>
      <w:r w:rsidR="00C92A48">
        <w:t>„</w:t>
      </w:r>
      <w:r w:rsidR="003D2123">
        <w:t>b</w:t>
      </w:r>
      <w:r w:rsidR="00C92A48">
        <w:t xml:space="preserve">” </w:t>
      </w:r>
      <w:r w:rsidR="006659DF">
        <w:t>együtthatói</w:t>
      </w:r>
    </w:p>
    <w:p w14:paraId="28ADF769" w14:textId="3E9FA31E" w:rsidR="00770801" w:rsidRDefault="00770801" w:rsidP="00770801">
      <w:pPr>
        <w:pStyle w:val="Heading2"/>
      </w:pPr>
      <w:r>
        <w:t>Alsó oktáv előállítása</w:t>
      </w:r>
    </w:p>
    <w:p w14:paraId="353A3F22" w14:textId="638D6F75" w:rsidR="00B532AF" w:rsidRDefault="00770801" w:rsidP="00770801">
      <w:r>
        <w:t xml:space="preserve">Szeretném elérni, hogy a játszott hangok egy oktávval lejjebb kerüljenek. </w:t>
      </w:r>
      <w:r w:rsidR="006C2B32">
        <w:t>Ez FFT esetében egy egyszerű mozgatás a spektrumon, viszont a korábban tárgyalt problémák miatt ezt elvetettem.</w:t>
      </w:r>
      <w:r w:rsidR="003B438D">
        <w:t xml:space="preserve"> Saját algoritmust készítettem, mely az egyszerű D tárolós frekve</w:t>
      </w:r>
      <w:r w:rsidR="0092691E">
        <w:t>n</w:t>
      </w:r>
      <w:r w:rsidR="003B438D">
        <w:t>ciaosztó elvén alapul.</w:t>
      </w:r>
      <w:r w:rsidR="0092691E">
        <w:t xml:space="preserve"> A </w:t>
      </w:r>
      <w:r w:rsidR="0092691E">
        <w:fldChar w:fldCharType="begin"/>
      </w:r>
      <w:r w:rsidR="0092691E">
        <w:instrText xml:space="preserve"> REF _Ref136800975 \r \h </w:instrText>
      </w:r>
      <w:r w:rsidR="0092691E">
        <w:fldChar w:fldCharType="separate"/>
      </w:r>
      <w:r w:rsidR="0092691E">
        <w:t>4.1</w:t>
      </w:r>
      <w:r w:rsidR="0092691E">
        <w:fldChar w:fldCharType="end"/>
      </w:r>
      <w:r w:rsidR="0092691E">
        <w:t xml:space="preserve">-es fejezetben említettem, hogy az alsávokban lévő jel tulajdonképpen szinuszos jelnek tekinthető. </w:t>
      </w:r>
      <w:r w:rsidR="00B353A2">
        <w:t xml:space="preserve">Ez azt jelenti, hogy képesek vagyunk detektálni a nullátmeneteket (amikor a jel negatívból pozitívba mozog vagy fordítva). Ha </w:t>
      </w:r>
      <w:r w:rsidR="00B353A2">
        <w:lastRenderedPageBreak/>
        <w:t xml:space="preserve">ezekre a váltásokra diszkrét értéket helyezünk képesek vagyunk egy </w:t>
      </w:r>
      <w:proofErr w:type="spellStart"/>
      <w:r w:rsidR="00B353A2">
        <w:t>négyszögjelet</w:t>
      </w:r>
      <w:proofErr w:type="spellEnd"/>
      <w:r w:rsidR="00B353A2">
        <w:t xml:space="preserve"> alkotni. </w:t>
      </w:r>
      <w:r w:rsidR="00B25483">
        <w:t xml:space="preserve">Ennek a jeltípusnak frekvenciaosztását </w:t>
      </w:r>
      <w:proofErr w:type="spellStart"/>
      <w:r w:rsidR="00B25483">
        <w:t>matlabban</w:t>
      </w:r>
      <w:proofErr w:type="spellEnd"/>
      <w:r w:rsidR="00B25483">
        <w:t xml:space="preserve"> implementáltam</w:t>
      </w:r>
      <w:r w:rsidR="00B8343B">
        <w:t xml:space="preserve"> oly módon, hogy a </w:t>
      </w:r>
      <w:proofErr w:type="spellStart"/>
      <w:r w:rsidR="00B8343B">
        <w:t>négyszögesített</w:t>
      </w:r>
      <w:proofErr w:type="spellEnd"/>
      <w:r w:rsidR="00B8343B">
        <w:t xml:space="preserve"> jel lefutó élére változott a kimenet értéke.</w:t>
      </w:r>
    </w:p>
    <w:p w14:paraId="2A2C534D" w14:textId="77777777" w:rsidR="00B532AF" w:rsidRDefault="00B532AF" w:rsidP="00B532AF">
      <w:pPr>
        <w:pStyle w:val="Kp"/>
      </w:pPr>
      <w:r w:rsidRPr="00B532AF">
        <w:drawing>
          <wp:inline distT="0" distB="0" distL="0" distR="0" wp14:anchorId="36C6CF2E" wp14:editId="028E213E">
            <wp:extent cx="5400040" cy="4065270"/>
            <wp:effectExtent l="0" t="0" r="0" b="0"/>
            <wp:docPr id="1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47D6E28-1375-4D73-97EE-64AD11986B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47D6E28-1375-4D73-97EE-64AD11986B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D09E" w14:textId="09F15419" w:rsidR="00B532AF" w:rsidRDefault="00B532AF" w:rsidP="00B532AF">
      <w:pPr>
        <w:pStyle w:val="Caption"/>
      </w:pPr>
      <w:fldSimple w:instr=" SEQ ábra \* ARABIC ">
        <w:r w:rsidR="00DA4E55">
          <w:rPr>
            <w:noProof/>
          </w:rPr>
          <w:t>12</w:t>
        </w:r>
      </w:fldSimple>
      <w:r>
        <w:t xml:space="preserve">. ábra Alsávi jel </w:t>
      </w:r>
      <w:r w:rsidR="0099169B">
        <w:t>„</w:t>
      </w:r>
      <w:r>
        <w:t>négyszögesítése</w:t>
      </w:r>
      <w:r w:rsidR="0099169B">
        <w:t>”</w:t>
      </w:r>
      <w:r w:rsidR="00CA00E9">
        <w:t xml:space="preserve"> és frekvenciaosztása</w:t>
      </w:r>
      <w:r w:rsidR="00D65465">
        <w:t xml:space="preserve">. Szándékos zavar esetén </w:t>
      </w:r>
      <w:proofErr w:type="spellStart"/>
      <w:r w:rsidR="00D65465">
        <w:t>max</w:t>
      </w:r>
      <w:proofErr w:type="spellEnd"/>
      <w:r w:rsidR="00D65465">
        <w:t xml:space="preserve"> fél periódusnyi „hiba” keletkezik</w:t>
      </w:r>
    </w:p>
    <w:p w14:paraId="0105C808" w14:textId="77777777" w:rsidR="006E430E" w:rsidRDefault="00385DD3" w:rsidP="00770801">
      <w:r>
        <w:t>Ugy</w:t>
      </w:r>
      <w:r w:rsidR="00B532AF">
        <w:t>a</w:t>
      </w:r>
      <w:r>
        <w:t xml:space="preserve">nakkor a négyszögjel ugyan tartalmazza a tisztán szinuszos komponenst, de ezen felül végtelen komponense van. </w:t>
      </w:r>
      <w:r w:rsidR="00A27466">
        <w:t xml:space="preserve">Ezek a komponensek az alapharmonikus után 2n+1 frekvencián találhatóak meg. </w:t>
      </w:r>
      <w:r w:rsidR="00D94786">
        <w:t xml:space="preserve">Ha 43 alsávom van, akkor a frekvenciaosztott jel is 43 sávból áll. </w:t>
      </w:r>
      <w:r w:rsidR="00374313">
        <w:t xml:space="preserve">Minden egyes alsávi érték szűrése időigényes feladat. Tehát a cél, egy olyan algoritmus készítése, mely kiszűri az alapsáv jelet, és lehetőleg </w:t>
      </w:r>
      <w:r w:rsidR="00B532AF">
        <w:t>minél</w:t>
      </w:r>
      <w:r w:rsidR="00374313">
        <w:t xml:space="preserve"> több sávot egyszerre </w:t>
      </w:r>
      <w:proofErr w:type="spellStart"/>
      <w:r w:rsidR="00374313">
        <w:t>szűrjön</w:t>
      </w:r>
      <w:proofErr w:type="spellEnd"/>
      <w:r w:rsidR="00374313">
        <w:t>.</w:t>
      </w:r>
      <w:r w:rsidR="00DA4E55">
        <w:t xml:space="preserve"> </w:t>
      </w:r>
      <w:r w:rsidR="00DA4E55">
        <w:fldChar w:fldCharType="begin"/>
      </w:r>
      <w:r w:rsidR="00DA4E55">
        <w:instrText xml:space="preserve"> REF _Ref136801505 \h </w:instrText>
      </w:r>
      <w:r w:rsidR="00DA4E55">
        <w:fldChar w:fldCharType="separate"/>
      </w:r>
      <w:r w:rsidR="00DA4E55">
        <w:rPr>
          <w:noProof/>
        </w:rPr>
        <w:t>13</w:t>
      </w:r>
      <w:r w:rsidR="00DA4E55">
        <w:t>. ábra</w:t>
      </w:r>
      <w:r w:rsidR="00DA4E55">
        <w:fldChar w:fldCharType="end"/>
      </w:r>
      <w:r w:rsidR="00DA4E55">
        <w:t xml:space="preserve">-n az </w:t>
      </w:r>
      <w:proofErr w:type="spellStart"/>
      <w:r w:rsidR="00DA4E55">
        <w:t>algortimus</w:t>
      </w:r>
      <w:proofErr w:type="spellEnd"/>
      <w:r w:rsidR="00DA4E55">
        <w:t xml:space="preserve"> menete található. </w:t>
      </w:r>
      <w:r w:rsidR="00845B68">
        <w:t>Tegyük fel, hogy a bemeneten két frekvenciakomponenst detektálunk.</w:t>
      </w:r>
      <w:r w:rsidR="003050AC">
        <w:t xml:space="preserve"> Az ERB módszerrel (</w:t>
      </w:r>
      <w:r w:rsidR="003050AC">
        <w:fldChar w:fldCharType="begin"/>
      </w:r>
      <w:r w:rsidR="003050AC">
        <w:instrText xml:space="preserve"> REF _Ref136801597 \r \h </w:instrText>
      </w:r>
      <w:r w:rsidR="003050AC">
        <w:fldChar w:fldCharType="separate"/>
      </w:r>
      <w:r w:rsidR="003050AC">
        <w:t>4.1</w:t>
      </w:r>
      <w:r w:rsidR="003050AC">
        <w:fldChar w:fldCharType="end"/>
      </w:r>
      <w:r w:rsidR="003050AC">
        <w:t>) alsávokra szűrjük azokat, majd a tárolós módszerrel</w:t>
      </w:r>
      <w:r w:rsidR="0079457B">
        <w:t xml:space="preserve"> kialakítjuk a négyszögjeleket egy oktávval lejjebb.</w:t>
      </w:r>
    </w:p>
    <w:p w14:paraId="6E17B1A6" w14:textId="4BBD7DAC" w:rsidR="006E430E" w:rsidRPr="006E430E" w:rsidRDefault="006E430E" w:rsidP="006E430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=80 Hz,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=120 Hz</m:t>
          </m:r>
          <m:r>
            <w:rPr>
              <w:rFonts w:ascii="Cambria Math" w:hAnsi="Cambria Math"/>
            </w:rPr>
            <w:br/>
          </m:r>
        </m:oMath>
      </m:oMathPara>
    </w:p>
    <w:p w14:paraId="0D417A3D" w14:textId="08D92BA7" w:rsidR="00770801" w:rsidRPr="006E430E" w:rsidRDefault="006E430E" w:rsidP="006E430E">
      <w:pPr>
        <w:jc w:val="center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=40 Hz,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=60 Hz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1641"/>
        <w:gridCol w:w="2124"/>
        <w:gridCol w:w="2124"/>
      </w:tblGrid>
      <w:tr w:rsidR="006E430E" w14:paraId="20091C76" w14:textId="77777777" w:rsidTr="00136E71">
        <w:tc>
          <w:tcPr>
            <w:tcW w:w="2605" w:type="dxa"/>
            <w:shd w:val="clear" w:color="auto" w:fill="E7E6E6" w:themeFill="background2"/>
          </w:tcPr>
          <w:p w14:paraId="3DAE2F92" w14:textId="391CCF5A" w:rsidR="006E430E" w:rsidRPr="00136E71" w:rsidRDefault="006E430E" w:rsidP="00136E71">
            <w:pPr>
              <w:ind w:firstLine="0"/>
              <w:jc w:val="center"/>
              <w:rPr>
                <w:b/>
                <w:bCs/>
              </w:rPr>
            </w:pPr>
            <w:r w:rsidRPr="00136E71">
              <w:rPr>
                <w:b/>
                <w:bCs/>
              </w:rPr>
              <w:t>Fourier komponensek</w:t>
            </w:r>
            <w:r w:rsidR="00D265E2">
              <w:rPr>
                <w:b/>
                <w:bCs/>
              </w:rPr>
              <w:t xml:space="preserve"> [Hz]</w:t>
            </w:r>
          </w:p>
        </w:tc>
        <w:tc>
          <w:tcPr>
            <w:tcW w:w="1641" w:type="dxa"/>
            <w:shd w:val="clear" w:color="auto" w:fill="E7E6E6" w:themeFill="background2"/>
          </w:tcPr>
          <w:p w14:paraId="5E63D512" w14:textId="32B5F771" w:rsidR="006E430E" w:rsidRPr="00136E71" w:rsidRDefault="00136E71" w:rsidP="00136E71">
            <w:pPr>
              <w:pStyle w:val="ListParagraph"/>
              <w:ind w:left="72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</w:t>
            </w:r>
          </w:p>
        </w:tc>
        <w:tc>
          <w:tcPr>
            <w:tcW w:w="2124" w:type="dxa"/>
            <w:shd w:val="clear" w:color="auto" w:fill="E7E6E6" w:themeFill="background2"/>
          </w:tcPr>
          <w:p w14:paraId="36F1F5FF" w14:textId="6B72EB33" w:rsidR="006E430E" w:rsidRPr="00136E71" w:rsidRDefault="00136E71" w:rsidP="00136E71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2.</w:t>
            </w:r>
          </w:p>
        </w:tc>
        <w:tc>
          <w:tcPr>
            <w:tcW w:w="2124" w:type="dxa"/>
            <w:shd w:val="clear" w:color="auto" w:fill="E7E6E6" w:themeFill="background2"/>
          </w:tcPr>
          <w:p w14:paraId="7B770509" w14:textId="51EA9380" w:rsidR="006E430E" w:rsidRPr="00136E71" w:rsidRDefault="00136E71" w:rsidP="00136E71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  <w:r w:rsidR="006E430E" w:rsidRPr="00136E71">
              <w:rPr>
                <w:b/>
                <w:bCs/>
              </w:rPr>
              <w:t>.</w:t>
            </w:r>
          </w:p>
        </w:tc>
      </w:tr>
      <w:tr w:rsidR="006E430E" w14:paraId="75944384" w14:textId="77777777" w:rsidTr="006E430E">
        <w:tc>
          <w:tcPr>
            <w:tcW w:w="2605" w:type="dxa"/>
          </w:tcPr>
          <w:p w14:paraId="1895ADD1" w14:textId="589750E8" w:rsidR="006E430E" w:rsidRDefault="006E430E" w:rsidP="006E430E">
            <w:pPr>
              <w:ind w:firstLine="0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641" w:type="dxa"/>
          </w:tcPr>
          <w:p w14:paraId="4139E153" w14:textId="53D3AE30" w:rsidR="006E430E" w:rsidRDefault="00B129B2" w:rsidP="006E430E">
            <w:pPr>
              <w:ind w:firstLine="0"/>
              <w:jc w:val="center"/>
            </w:pPr>
            <w:r>
              <w:t>40</w:t>
            </w:r>
          </w:p>
        </w:tc>
        <w:tc>
          <w:tcPr>
            <w:tcW w:w="2124" w:type="dxa"/>
          </w:tcPr>
          <w:p w14:paraId="6486020B" w14:textId="63B172C7" w:rsidR="006E430E" w:rsidRDefault="00B129B2" w:rsidP="006E430E">
            <w:pPr>
              <w:ind w:firstLine="0"/>
              <w:jc w:val="center"/>
            </w:pPr>
            <w:r>
              <w:t>120</w:t>
            </w:r>
          </w:p>
        </w:tc>
        <w:tc>
          <w:tcPr>
            <w:tcW w:w="2124" w:type="dxa"/>
          </w:tcPr>
          <w:p w14:paraId="0409587C" w14:textId="5F740D50" w:rsidR="006E430E" w:rsidRDefault="00B129B2" w:rsidP="006E430E">
            <w:pPr>
              <w:ind w:firstLine="0"/>
              <w:jc w:val="center"/>
            </w:pPr>
            <w:r>
              <w:t>200</w:t>
            </w:r>
          </w:p>
        </w:tc>
      </w:tr>
      <w:tr w:rsidR="006E430E" w14:paraId="4EA52DCC" w14:textId="77777777" w:rsidTr="006E430E">
        <w:tc>
          <w:tcPr>
            <w:tcW w:w="2605" w:type="dxa"/>
          </w:tcPr>
          <w:p w14:paraId="53EF212D" w14:textId="30BF0124" w:rsidR="006E430E" w:rsidRDefault="006E430E" w:rsidP="006E430E">
            <w:pPr>
              <w:ind w:firstLine="0"/>
              <w:jc w:val="center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1641" w:type="dxa"/>
          </w:tcPr>
          <w:p w14:paraId="17D8AFDD" w14:textId="79033C4E" w:rsidR="006E430E" w:rsidRDefault="00B129B2" w:rsidP="006E430E">
            <w:pPr>
              <w:ind w:firstLine="0"/>
              <w:jc w:val="center"/>
            </w:pPr>
            <w:r>
              <w:t>60</w:t>
            </w:r>
          </w:p>
        </w:tc>
        <w:tc>
          <w:tcPr>
            <w:tcW w:w="2124" w:type="dxa"/>
          </w:tcPr>
          <w:p w14:paraId="6EDF7611" w14:textId="51DA38CE" w:rsidR="006E430E" w:rsidRDefault="00B129B2" w:rsidP="006E430E">
            <w:pPr>
              <w:ind w:firstLine="0"/>
              <w:jc w:val="center"/>
            </w:pPr>
            <w:r>
              <w:t>180</w:t>
            </w:r>
          </w:p>
        </w:tc>
        <w:tc>
          <w:tcPr>
            <w:tcW w:w="2124" w:type="dxa"/>
          </w:tcPr>
          <w:p w14:paraId="0DC160A4" w14:textId="64C17BE0" w:rsidR="006E430E" w:rsidRDefault="00B129B2" w:rsidP="006E430E">
            <w:pPr>
              <w:ind w:firstLine="0"/>
              <w:jc w:val="center"/>
            </w:pPr>
            <w:r>
              <w:t>300</w:t>
            </w:r>
          </w:p>
        </w:tc>
      </w:tr>
    </w:tbl>
    <w:p w14:paraId="19EE14F5" w14:textId="6DBA1D22" w:rsidR="006E430E" w:rsidRDefault="006E430E" w:rsidP="006E430E">
      <w:pPr>
        <w:jc w:val="center"/>
      </w:pPr>
    </w:p>
    <w:p w14:paraId="17FC9C9D" w14:textId="24C3C699" w:rsidR="00B129B2" w:rsidRDefault="00B129B2" w:rsidP="00B129B2">
      <w:pPr>
        <w:jc w:val="left"/>
      </w:pPr>
      <w:r>
        <w:t xml:space="preserve">A táblázatban jól látható, hogy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>
        <w:t xml:space="preserve"> alapharmonikusa kisebb, mint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>
        <w:t xml:space="preserve"> 2. komponense. Ez azt jelenti, hogy tudok definiálni egy olyan alul áteresztő szűrőt, mely képes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>
        <w:t xml:space="preserve"> alapharmonikusát átengedni, de a 1. komponensét nem.</w:t>
      </w:r>
      <w:r w:rsidR="00594149">
        <w:t xml:space="preserve"> Tehát az összes olyan frekvencia, ami kisebb mint 120 Hz egyszerre szűrhető. S</w:t>
      </w:r>
      <w:r w:rsidR="00593086">
        <w:t>z</w:t>
      </w:r>
      <w:r w:rsidR="00594149">
        <w:t xml:space="preserve">ámolva a 43 alsávval végül </w:t>
      </w:r>
      <w:r w:rsidR="00C25E2A">
        <w:t>4</w:t>
      </w:r>
      <w:r w:rsidR="00594149">
        <w:t xml:space="preserve"> alszűrőt határoztam meg.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136E71" w14:paraId="53F1C9B8" w14:textId="77777777" w:rsidTr="00136E71">
        <w:tc>
          <w:tcPr>
            <w:tcW w:w="2831" w:type="dxa"/>
            <w:shd w:val="clear" w:color="auto" w:fill="E7E6E6" w:themeFill="background2"/>
          </w:tcPr>
          <w:p w14:paraId="2FA477B1" w14:textId="1CDF25B1" w:rsidR="00136E71" w:rsidRPr="00136E71" w:rsidRDefault="001245F8" w:rsidP="00136E71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Szűrő</w:t>
            </w:r>
          </w:p>
        </w:tc>
        <w:tc>
          <w:tcPr>
            <w:tcW w:w="2831" w:type="dxa"/>
            <w:shd w:val="clear" w:color="auto" w:fill="E7E6E6" w:themeFill="background2"/>
          </w:tcPr>
          <w:p w14:paraId="5390A0E9" w14:textId="35BCC665" w:rsidR="00136E71" w:rsidRPr="00136E71" w:rsidRDefault="00136E71" w:rsidP="00136E71">
            <w:pPr>
              <w:ind w:firstLine="0"/>
              <w:jc w:val="center"/>
              <w:rPr>
                <w:b/>
                <w:bCs/>
              </w:rPr>
            </w:pPr>
            <w:r w:rsidRPr="00136E71">
              <w:rPr>
                <w:b/>
                <w:bCs/>
              </w:rPr>
              <w:t>Törésponti frekvencia</w:t>
            </w:r>
          </w:p>
        </w:tc>
        <w:tc>
          <w:tcPr>
            <w:tcW w:w="2832" w:type="dxa"/>
            <w:shd w:val="clear" w:color="auto" w:fill="E7E6E6" w:themeFill="background2"/>
          </w:tcPr>
          <w:p w14:paraId="6E79DBCA" w14:textId="0FBDBA50" w:rsidR="00136E71" w:rsidRPr="00136E71" w:rsidRDefault="00136E71" w:rsidP="00136E71">
            <w:pPr>
              <w:ind w:firstLine="0"/>
              <w:jc w:val="center"/>
              <w:rPr>
                <w:b/>
                <w:bCs/>
              </w:rPr>
            </w:pPr>
            <w:r w:rsidRPr="00136E71">
              <w:rPr>
                <w:b/>
                <w:bCs/>
              </w:rPr>
              <w:t>Alsávok száma [1:43]</w:t>
            </w:r>
          </w:p>
        </w:tc>
      </w:tr>
      <w:tr w:rsidR="00136E71" w14:paraId="288F9ACE" w14:textId="77777777" w:rsidTr="00136E71">
        <w:tc>
          <w:tcPr>
            <w:tcW w:w="2831" w:type="dxa"/>
          </w:tcPr>
          <w:p w14:paraId="7DD48310" w14:textId="6D18EC1D" w:rsidR="00136E71" w:rsidRDefault="00136E71" w:rsidP="00136E71">
            <w:pPr>
              <w:ind w:firstLine="0"/>
              <w:jc w:val="center"/>
            </w:pPr>
            <w:r>
              <w:t>1</w:t>
            </w:r>
          </w:p>
        </w:tc>
        <w:tc>
          <w:tcPr>
            <w:tcW w:w="2831" w:type="dxa"/>
          </w:tcPr>
          <w:p w14:paraId="5CB4FA3E" w14:textId="7647A146" w:rsidR="00136E71" w:rsidRDefault="00136E71" w:rsidP="00136E71">
            <w:pPr>
              <w:ind w:firstLine="0"/>
              <w:jc w:val="center"/>
            </w:pPr>
            <w:r>
              <w:t>140</w:t>
            </w:r>
          </w:p>
        </w:tc>
        <w:tc>
          <w:tcPr>
            <w:tcW w:w="2832" w:type="dxa"/>
          </w:tcPr>
          <w:p w14:paraId="25F0F910" w14:textId="694E65C6" w:rsidR="00136E71" w:rsidRDefault="00136E71" w:rsidP="00136E71">
            <w:pPr>
              <w:ind w:firstLine="0"/>
              <w:jc w:val="center"/>
            </w:pPr>
            <w:r>
              <w:t>1:8</w:t>
            </w:r>
          </w:p>
        </w:tc>
      </w:tr>
      <w:tr w:rsidR="00136E71" w14:paraId="30F3BDBC" w14:textId="77777777" w:rsidTr="00136E71">
        <w:tc>
          <w:tcPr>
            <w:tcW w:w="2831" w:type="dxa"/>
          </w:tcPr>
          <w:p w14:paraId="283288F6" w14:textId="399C826C" w:rsidR="00136E71" w:rsidRDefault="00136E71" w:rsidP="00136E71">
            <w:pPr>
              <w:ind w:firstLine="0"/>
              <w:jc w:val="center"/>
            </w:pPr>
            <w:r>
              <w:t>2</w:t>
            </w:r>
          </w:p>
        </w:tc>
        <w:tc>
          <w:tcPr>
            <w:tcW w:w="2831" w:type="dxa"/>
          </w:tcPr>
          <w:p w14:paraId="35BCFAB8" w14:textId="10225DE9" w:rsidR="00136E71" w:rsidRDefault="00136E71" w:rsidP="00136E71">
            <w:pPr>
              <w:ind w:firstLine="0"/>
              <w:jc w:val="center"/>
            </w:pPr>
            <w:r>
              <w:t>430</w:t>
            </w:r>
          </w:p>
        </w:tc>
        <w:tc>
          <w:tcPr>
            <w:tcW w:w="2832" w:type="dxa"/>
          </w:tcPr>
          <w:p w14:paraId="2DEB24E9" w14:textId="655C26F5" w:rsidR="00136E71" w:rsidRDefault="00136E71" w:rsidP="00136E71">
            <w:pPr>
              <w:ind w:firstLine="0"/>
              <w:jc w:val="center"/>
            </w:pPr>
            <w:r>
              <w:t>9:19</w:t>
            </w:r>
          </w:p>
        </w:tc>
      </w:tr>
      <w:tr w:rsidR="00136E71" w14:paraId="62B59946" w14:textId="77777777" w:rsidTr="00136E71">
        <w:tc>
          <w:tcPr>
            <w:tcW w:w="2831" w:type="dxa"/>
          </w:tcPr>
          <w:p w14:paraId="11C2ACE4" w14:textId="4444374F" w:rsidR="00136E71" w:rsidRDefault="00136E71" w:rsidP="00136E71">
            <w:pPr>
              <w:ind w:firstLine="0"/>
              <w:jc w:val="center"/>
            </w:pPr>
            <w:r>
              <w:t>3</w:t>
            </w:r>
          </w:p>
        </w:tc>
        <w:tc>
          <w:tcPr>
            <w:tcW w:w="2831" w:type="dxa"/>
          </w:tcPr>
          <w:p w14:paraId="746F6743" w14:textId="33DBE245" w:rsidR="00136E71" w:rsidRDefault="00136E71" w:rsidP="00136E71">
            <w:pPr>
              <w:ind w:firstLine="0"/>
              <w:jc w:val="center"/>
            </w:pPr>
            <w:r>
              <w:t>1200</w:t>
            </w:r>
          </w:p>
        </w:tc>
        <w:tc>
          <w:tcPr>
            <w:tcW w:w="2832" w:type="dxa"/>
          </w:tcPr>
          <w:p w14:paraId="70D97DA2" w14:textId="1E85F7C9" w:rsidR="00136E71" w:rsidRDefault="00136E71" w:rsidP="00136E71">
            <w:pPr>
              <w:ind w:firstLine="0"/>
              <w:jc w:val="center"/>
            </w:pPr>
            <w:r>
              <w:t>20:30</w:t>
            </w:r>
          </w:p>
        </w:tc>
      </w:tr>
      <w:tr w:rsidR="00136E71" w14:paraId="4D90FBE5" w14:textId="77777777" w:rsidTr="00136E71">
        <w:tc>
          <w:tcPr>
            <w:tcW w:w="2831" w:type="dxa"/>
          </w:tcPr>
          <w:p w14:paraId="6BC60225" w14:textId="080AB5E2" w:rsidR="00136E71" w:rsidRDefault="00136E71" w:rsidP="00136E71">
            <w:pPr>
              <w:ind w:firstLine="0"/>
              <w:jc w:val="center"/>
            </w:pPr>
            <w:r>
              <w:t>4</w:t>
            </w:r>
          </w:p>
        </w:tc>
        <w:tc>
          <w:tcPr>
            <w:tcW w:w="2831" w:type="dxa"/>
          </w:tcPr>
          <w:p w14:paraId="264D3EFA" w14:textId="75D43F03" w:rsidR="00136E71" w:rsidRDefault="00136E71" w:rsidP="00136E71">
            <w:pPr>
              <w:ind w:firstLine="0"/>
              <w:jc w:val="center"/>
            </w:pPr>
            <w:r>
              <w:t>3000</w:t>
            </w:r>
          </w:p>
        </w:tc>
        <w:tc>
          <w:tcPr>
            <w:tcW w:w="2832" w:type="dxa"/>
          </w:tcPr>
          <w:p w14:paraId="7C75C845" w14:textId="1C4C454A" w:rsidR="00136E71" w:rsidRDefault="00136E71" w:rsidP="00136E71">
            <w:pPr>
              <w:ind w:firstLine="0"/>
              <w:jc w:val="center"/>
            </w:pPr>
            <w:r>
              <w:t>31:43</w:t>
            </w:r>
          </w:p>
        </w:tc>
      </w:tr>
    </w:tbl>
    <w:p w14:paraId="05A68EE9" w14:textId="77777777" w:rsidR="00136E71" w:rsidRPr="006E430E" w:rsidRDefault="00136E71" w:rsidP="00B129B2">
      <w:pPr>
        <w:jc w:val="left"/>
      </w:pPr>
    </w:p>
    <w:p w14:paraId="14962D4D" w14:textId="77777777" w:rsidR="006E430E" w:rsidRPr="006E430E" w:rsidRDefault="006E430E" w:rsidP="00770801"/>
    <w:p w14:paraId="1C03DC1F" w14:textId="77777777" w:rsidR="00DA4E55" w:rsidRDefault="00DA4E55" w:rsidP="00DA4E55">
      <w:pPr>
        <w:pStyle w:val="Kp"/>
      </w:pPr>
      <w:r w:rsidRPr="00DA4E55">
        <w:drawing>
          <wp:inline distT="0" distB="0" distL="0" distR="0" wp14:anchorId="22BD7F16" wp14:editId="4AFF5BD1">
            <wp:extent cx="5400040" cy="25063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36801505"/>
    <w:p w14:paraId="3ACD29EF" w14:textId="7D17E650" w:rsidR="00DA4E55" w:rsidRPr="00770801" w:rsidRDefault="00DA4E55" w:rsidP="00DA4E5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. ábra</w:t>
      </w:r>
      <w:bookmarkEnd w:id="19"/>
      <w:r>
        <w:t xml:space="preserve"> Alsó oktáv szűrő algoritmus</w:t>
      </w:r>
    </w:p>
    <w:p w14:paraId="142EE137" w14:textId="44CEE539" w:rsidR="00770801" w:rsidRPr="00770801" w:rsidRDefault="00AC559B" w:rsidP="00770801">
      <w:r>
        <w:lastRenderedPageBreak/>
        <w:t xml:space="preserve">Az algoritmus megoldatlan része, hogy a nullátmeneti pont idejében ismeretlen a szinusz hullám amplitúdója. </w:t>
      </w:r>
      <w:r w:rsidR="00276734">
        <w:t xml:space="preserve">Ezért ennek implementálása során egy görgetett átlagot használtam amplitúdónak. </w:t>
      </w:r>
      <w:r w:rsidR="00241739">
        <w:t xml:space="preserve">Habár ez nem a valódi </w:t>
      </w:r>
      <w:proofErr w:type="spellStart"/>
      <w:r w:rsidR="00241739">
        <w:t>amplitudó</w:t>
      </w:r>
      <w:proofErr w:type="spellEnd"/>
      <w:r w:rsidR="00241739">
        <w:t xml:space="preserve">, megfelelő hangolással elérte a kívánt eredményt. </w:t>
      </w:r>
      <w:r w:rsidR="00A21A5B">
        <w:t>A konstans érték is jó megoldásnak bizonyult, viszont ez csak akkor használható, ha a dinamika (</w:t>
      </w:r>
      <w:proofErr w:type="spellStart"/>
      <w:r w:rsidR="00A21A5B">
        <w:t>max</w:t>
      </w:r>
      <w:proofErr w:type="spellEnd"/>
      <w:r w:rsidR="00A21A5B">
        <w:t>-min jelszint) nem olyan fontos.</w:t>
      </w:r>
      <w:r w:rsidR="00683800">
        <w:t xml:space="preserve"> További kutatás szükséges.</w:t>
      </w:r>
    </w:p>
    <w:p w14:paraId="144E2BF2" w14:textId="40759C82" w:rsidR="00DA082D" w:rsidRDefault="00DA082D" w:rsidP="00DA082D">
      <w:pPr>
        <w:pStyle w:val="Heading1"/>
      </w:pPr>
      <w:bookmarkStart w:id="20" w:name="_Toc136800820"/>
      <w:r>
        <w:lastRenderedPageBreak/>
        <w:t>Oktáv összehasonlítása különböző módszerekkel</w:t>
      </w:r>
      <w:bookmarkEnd w:id="20"/>
    </w:p>
    <w:p w14:paraId="7B020DCD" w14:textId="0618BF0C" w:rsidR="00065985" w:rsidRPr="00065985" w:rsidRDefault="00065985" w:rsidP="00065985">
      <w:r>
        <w:t>Egy táblá</w:t>
      </w:r>
      <w:r w:rsidR="00901D4A">
        <w:t xml:space="preserve">zatban </w:t>
      </w:r>
      <w:r w:rsidR="00E72F51">
        <w:t>összegyűjtöttem</w:t>
      </w:r>
      <w:r w:rsidR="00901D4A">
        <w:t xml:space="preserve"> a vizsgált </w:t>
      </w:r>
      <w:r w:rsidR="005D5F20">
        <w:t>megoldásokat. A késleltetés akkor megfelelő, ha a zenész nem érzi a jelfeldolgozásból eredő késleltetést.</w:t>
      </w:r>
      <w:r w:rsidR="001D013E">
        <w:t xml:space="preserve"> Ez csak az ERB tí</w:t>
      </w:r>
      <w:r w:rsidR="003A7371">
        <w:t>p</w:t>
      </w:r>
      <w:r w:rsidR="001D013E">
        <w:t xml:space="preserve">usú feldolgozás esetében </w:t>
      </w:r>
      <w:r w:rsidR="00D84B67">
        <w:t>jelent meg.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1697"/>
        <w:gridCol w:w="1610"/>
        <w:gridCol w:w="2136"/>
        <w:gridCol w:w="1683"/>
      </w:tblGrid>
      <w:tr w:rsidR="000A59B9" w14:paraId="672D8017" w14:textId="261310FA" w:rsidTr="000A59B9">
        <w:tc>
          <w:tcPr>
            <w:tcW w:w="1691" w:type="dxa"/>
            <w:shd w:val="clear" w:color="auto" w:fill="E7E6E6" w:themeFill="background2"/>
          </w:tcPr>
          <w:p w14:paraId="5548F2C8" w14:textId="24332BA7" w:rsidR="000A59B9" w:rsidRPr="000A59B9" w:rsidRDefault="000A59B9" w:rsidP="000A59B9">
            <w:pPr>
              <w:ind w:firstLine="0"/>
              <w:jc w:val="center"/>
              <w:rPr>
                <w:b/>
                <w:bCs/>
              </w:rPr>
            </w:pPr>
            <w:r w:rsidRPr="000A59B9">
              <w:rPr>
                <w:b/>
                <w:bCs/>
              </w:rPr>
              <w:t>Módszer</w:t>
            </w:r>
          </w:p>
        </w:tc>
        <w:tc>
          <w:tcPr>
            <w:tcW w:w="1844" w:type="dxa"/>
            <w:shd w:val="clear" w:color="auto" w:fill="E7E6E6" w:themeFill="background2"/>
          </w:tcPr>
          <w:p w14:paraId="6A96C795" w14:textId="172115A0" w:rsidR="000A59B9" w:rsidRPr="000A59B9" w:rsidRDefault="000A59B9" w:rsidP="000A59B9">
            <w:pPr>
              <w:ind w:firstLine="0"/>
              <w:jc w:val="center"/>
              <w:rPr>
                <w:b/>
                <w:bCs/>
              </w:rPr>
            </w:pPr>
            <w:r w:rsidRPr="000A59B9">
              <w:rPr>
                <w:b/>
                <w:bCs/>
              </w:rPr>
              <w:t>Számításigény</w:t>
            </w:r>
          </w:p>
        </w:tc>
        <w:tc>
          <w:tcPr>
            <w:tcW w:w="1830" w:type="dxa"/>
            <w:shd w:val="clear" w:color="auto" w:fill="E7E6E6" w:themeFill="background2"/>
          </w:tcPr>
          <w:p w14:paraId="357392AB" w14:textId="5BBBD81C" w:rsidR="000A59B9" w:rsidRPr="000A59B9" w:rsidRDefault="000A59B9" w:rsidP="000A59B9">
            <w:pPr>
              <w:ind w:firstLine="0"/>
              <w:jc w:val="center"/>
              <w:rPr>
                <w:b/>
                <w:bCs/>
              </w:rPr>
            </w:pPr>
            <w:r w:rsidRPr="000A59B9">
              <w:rPr>
                <w:b/>
                <w:bCs/>
              </w:rPr>
              <w:t>Minőség</w:t>
            </w:r>
          </w:p>
        </w:tc>
        <w:tc>
          <w:tcPr>
            <w:tcW w:w="2050" w:type="dxa"/>
            <w:shd w:val="clear" w:color="auto" w:fill="E7E6E6" w:themeFill="background2"/>
          </w:tcPr>
          <w:p w14:paraId="2DCE8769" w14:textId="04B534A4" w:rsidR="000A59B9" w:rsidRPr="000A59B9" w:rsidRDefault="000A59B9" w:rsidP="000A59B9">
            <w:pPr>
              <w:ind w:firstLine="0"/>
              <w:jc w:val="center"/>
              <w:rPr>
                <w:b/>
                <w:bCs/>
              </w:rPr>
            </w:pPr>
            <w:r w:rsidRPr="000A59B9">
              <w:rPr>
                <w:b/>
                <w:bCs/>
              </w:rPr>
              <w:t>Memóriahasználat</w:t>
            </w:r>
          </w:p>
        </w:tc>
        <w:tc>
          <w:tcPr>
            <w:tcW w:w="1079" w:type="dxa"/>
            <w:shd w:val="clear" w:color="auto" w:fill="E7E6E6" w:themeFill="background2"/>
          </w:tcPr>
          <w:p w14:paraId="447F0490" w14:textId="344AE721" w:rsidR="000A59B9" w:rsidRPr="000A59B9" w:rsidRDefault="000A59B9" w:rsidP="000A59B9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</w:t>
            </w:r>
            <w:r w:rsidRPr="000A59B9">
              <w:rPr>
                <w:b/>
                <w:bCs/>
              </w:rPr>
              <w:t>ésleltetés</w:t>
            </w:r>
          </w:p>
        </w:tc>
      </w:tr>
      <w:tr w:rsidR="000A59B9" w14:paraId="24C1323F" w14:textId="00AE6ADE" w:rsidTr="000A59B9">
        <w:tc>
          <w:tcPr>
            <w:tcW w:w="1691" w:type="dxa"/>
            <w:vAlign w:val="center"/>
          </w:tcPr>
          <w:p w14:paraId="5797CDFE" w14:textId="0F0F666D" w:rsidR="000A59B9" w:rsidRDefault="000A59B9" w:rsidP="000A59B9">
            <w:pPr>
              <w:ind w:firstLine="0"/>
              <w:jc w:val="center"/>
            </w:pPr>
            <w:r>
              <w:t>FFT</w:t>
            </w:r>
          </w:p>
        </w:tc>
        <w:tc>
          <w:tcPr>
            <w:tcW w:w="1844" w:type="dxa"/>
            <w:vAlign w:val="center"/>
          </w:tcPr>
          <w:p w14:paraId="75C668BB" w14:textId="5E548975" w:rsidR="000A59B9" w:rsidRDefault="000A59B9" w:rsidP="000A59B9">
            <w:pPr>
              <w:ind w:firstLine="0"/>
              <w:jc w:val="left"/>
            </w:pPr>
            <w:r>
              <w:t>nagy</w:t>
            </w:r>
          </w:p>
        </w:tc>
        <w:tc>
          <w:tcPr>
            <w:tcW w:w="1830" w:type="dxa"/>
            <w:vAlign w:val="center"/>
          </w:tcPr>
          <w:p w14:paraId="57ACB782" w14:textId="030C6CDC" w:rsidR="000A59B9" w:rsidRDefault="000A59B9" w:rsidP="000A59B9">
            <w:pPr>
              <w:ind w:firstLine="0"/>
              <w:jc w:val="left"/>
            </w:pPr>
            <w:r>
              <w:t>magas frekvenciákon elfogadható</w:t>
            </w:r>
          </w:p>
        </w:tc>
        <w:tc>
          <w:tcPr>
            <w:tcW w:w="2050" w:type="dxa"/>
            <w:vAlign w:val="center"/>
          </w:tcPr>
          <w:p w14:paraId="1808CD85" w14:textId="7217DE84" w:rsidR="000A59B9" w:rsidRDefault="000A59B9" w:rsidP="000A59B9">
            <w:pPr>
              <w:ind w:firstLine="0"/>
              <w:jc w:val="left"/>
            </w:pPr>
            <w:r>
              <w:t>nagy</w:t>
            </w:r>
          </w:p>
        </w:tc>
        <w:tc>
          <w:tcPr>
            <w:tcW w:w="1079" w:type="dxa"/>
            <w:vAlign w:val="center"/>
          </w:tcPr>
          <w:p w14:paraId="3E467C4C" w14:textId="77423707" w:rsidR="000A59B9" w:rsidRDefault="000A59B9" w:rsidP="000A59B9">
            <w:pPr>
              <w:ind w:firstLine="0"/>
              <w:jc w:val="left"/>
            </w:pPr>
            <w:r>
              <w:t>nagy</w:t>
            </w:r>
          </w:p>
        </w:tc>
      </w:tr>
      <w:tr w:rsidR="000A59B9" w14:paraId="79D0A4A7" w14:textId="26B38052" w:rsidTr="000A59B9">
        <w:tc>
          <w:tcPr>
            <w:tcW w:w="1691" w:type="dxa"/>
            <w:vAlign w:val="center"/>
          </w:tcPr>
          <w:p w14:paraId="22B166F1" w14:textId="248B5401" w:rsidR="000A59B9" w:rsidRDefault="000A59B9" w:rsidP="000A59B9">
            <w:pPr>
              <w:ind w:firstLine="0"/>
              <w:jc w:val="center"/>
            </w:pPr>
            <w:r>
              <w:t>FFT átlapolással</w:t>
            </w:r>
          </w:p>
        </w:tc>
        <w:tc>
          <w:tcPr>
            <w:tcW w:w="1844" w:type="dxa"/>
            <w:vAlign w:val="center"/>
          </w:tcPr>
          <w:p w14:paraId="0AC6ED0B" w14:textId="139B59E9" w:rsidR="000A59B9" w:rsidRDefault="000A59B9" w:rsidP="000A59B9">
            <w:pPr>
              <w:ind w:firstLine="0"/>
              <w:jc w:val="left"/>
            </w:pPr>
            <w:r>
              <w:t>nagy</w:t>
            </w:r>
          </w:p>
        </w:tc>
        <w:tc>
          <w:tcPr>
            <w:tcW w:w="1830" w:type="dxa"/>
            <w:vAlign w:val="center"/>
          </w:tcPr>
          <w:p w14:paraId="0C806909" w14:textId="3F6FF861" w:rsidR="000A59B9" w:rsidRDefault="000A59B9" w:rsidP="000A59B9">
            <w:pPr>
              <w:ind w:firstLine="0"/>
              <w:jc w:val="left"/>
            </w:pPr>
            <w:r>
              <w:t>jobb, mint az FFT</w:t>
            </w:r>
          </w:p>
        </w:tc>
        <w:tc>
          <w:tcPr>
            <w:tcW w:w="2050" w:type="dxa"/>
            <w:vAlign w:val="center"/>
          </w:tcPr>
          <w:p w14:paraId="354A2DED" w14:textId="59AE4019" w:rsidR="000A59B9" w:rsidRDefault="000A59B9" w:rsidP="000A59B9">
            <w:pPr>
              <w:ind w:firstLine="0"/>
              <w:jc w:val="left"/>
            </w:pPr>
            <w:r>
              <w:t>nagy</w:t>
            </w:r>
          </w:p>
        </w:tc>
        <w:tc>
          <w:tcPr>
            <w:tcW w:w="1079" w:type="dxa"/>
            <w:vAlign w:val="center"/>
          </w:tcPr>
          <w:p w14:paraId="4F4E91F2" w14:textId="2594728D" w:rsidR="000A59B9" w:rsidRDefault="000A59B9" w:rsidP="000A59B9">
            <w:pPr>
              <w:ind w:firstLine="0"/>
              <w:jc w:val="left"/>
            </w:pPr>
            <w:r>
              <w:t>kisebb, mint FFT</w:t>
            </w:r>
          </w:p>
        </w:tc>
      </w:tr>
      <w:tr w:rsidR="000A59B9" w14:paraId="5B692EC7" w14:textId="31E545E5" w:rsidTr="00065985">
        <w:tc>
          <w:tcPr>
            <w:tcW w:w="1691" w:type="dxa"/>
            <w:vAlign w:val="center"/>
          </w:tcPr>
          <w:p w14:paraId="26031B8E" w14:textId="529E7030" w:rsidR="000A59B9" w:rsidRDefault="000A59B9" w:rsidP="000A59B9">
            <w:pPr>
              <w:ind w:firstLine="0"/>
              <w:jc w:val="center"/>
            </w:pPr>
            <w:r>
              <w:t>ERB-PS2</w:t>
            </w:r>
          </w:p>
        </w:tc>
        <w:tc>
          <w:tcPr>
            <w:tcW w:w="1844" w:type="dxa"/>
            <w:vAlign w:val="center"/>
          </w:tcPr>
          <w:p w14:paraId="6044DC1E" w14:textId="5459286B" w:rsidR="000A59B9" w:rsidRDefault="000A59B9" w:rsidP="000A59B9">
            <w:pPr>
              <w:ind w:firstLine="0"/>
              <w:jc w:val="left"/>
            </w:pPr>
            <w:r>
              <w:t>kisebb, mint az FFT</w:t>
            </w:r>
          </w:p>
        </w:tc>
        <w:tc>
          <w:tcPr>
            <w:tcW w:w="1830" w:type="dxa"/>
            <w:shd w:val="clear" w:color="auto" w:fill="E2EFD9" w:themeFill="accent6" w:themeFillTint="33"/>
            <w:vAlign w:val="center"/>
          </w:tcPr>
          <w:p w14:paraId="4CBD5A51" w14:textId="6DE2D335" w:rsidR="000A59B9" w:rsidRDefault="000A59B9" w:rsidP="000A59B9">
            <w:pPr>
              <w:ind w:firstLine="0"/>
              <w:jc w:val="left"/>
            </w:pPr>
            <w:r>
              <w:t>kiváló</w:t>
            </w:r>
          </w:p>
        </w:tc>
        <w:tc>
          <w:tcPr>
            <w:tcW w:w="2050" w:type="dxa"/>
            <w:vAlign w:val="center"/>
          </w:tcPr>
          <w:p w14:paraId="173EB317" w14:textId="0223AF40" w:rsidR="000A59B9" w:rsidRDefault="000A59B9" w:rsidP="000A59B9">
            <w:pPr>
              <w:ind w:firstLine="0"/>
              <w:jc w:val="left"/>
            </w:pPr>
            <w:r>
              <w:t>közepes</w:t>
            </w:r>
          </w:p>
        </w:tc>
        <w:tc>
          <w:tcPr>
            <w:tcW w:w="1079" w:type="dxa"/>
            <w:vAlign w:val="center"/>
          </w:tcPr>
          <w:p w14:paraId="43B7210E" w14:textId="2F2B3D25" w:rsidR="000A59B9" w:rsidRDefault="000A59B9" w:rsidP="000A59B9">
            <w:pPr>
              <w:ind w:firstLine="0"/>
              <w:jc w:val="left"/>
            </w:pPr>
            <w:r>
              <w:t>elhanyagolható</w:t>
            </w:r>
          </w:p>
        </w:tc>
      </w:tr>
      <w:tr w:rsidR="000A59B9" w14:paraId="28132C1F" w14:textId="77777777" w:rsidTr="00065985">
        <w:tc>
          <w:tcPr>
            <w:tcW w:w="1691" w:type="dxa"/>
            <w:vAlign w:val="center"/>
          </w:tcPr>
          <w:p w14:paraId="225E03C4" w14:textId="3020CC5D" w:rsidR="000A59B9" w:rsidRDefault="00065985" w:rsidP="000A59B9">
            <w:pPr>
              <w:ind w:firstLine="0"/>
              <w:jc w:val="center"/>
            </w:pPr>
            <w:r>
              <w:t xml:space="preserve">ERB </w:t>
            </w:r>
            <w:r w:rsidR="006E294C">
              <w:t>Abszolút érték mód</w:t>
            </w:r>
            <w:r w:rsidR="00E92C77">
              <w:t>sz</w:t>
            </w:r>
            <w:r w:rsidR="006E294C">
              <w:t>er</w:t>
            </w:r>
          </w:p>
        </w:tc>
        <w:tc>
          <w:tcPr>
            <w:tcW w:w="1844" w:type="dxa"/>
            <w:shd w:val="clear" w:color="auto" w:fill="E2EFD9" w:themeFill="accent6" w:themeFillTint="33"/>
            <w:vAlign w:val="center"/>
          </w:tcPr>
          <w:p w14:paraId="0BC33E10" w14:textId="18BBE303" w:rsidR="000A59B9" w:rsidRDefault="000A59B9" w:rsidP="000A59B9">
            <w:pPr>
              <w:ind w:firstLine="0"/>
              <w:jc w:val="left"/>
            </w:pPr>
            <w:r>
              <w:t>közepes</w:t>
            </w:r>
          </w:p>
        </w:tc>
        <w:tc>
          <w:tcPr>
            <w:tcW w:w="1830" w:type="dxa"/>
            <w:vAlign w:val="center"/>
          </w:tcPr>
          <w:p w14:paraId="5C30A6B4" w14:textId="642D7860" w:rsidR="000A59B9" w:rsidRDefault="000A59B9" w:rsidP="000A59B9">
            <w:pPr>
              <w:ind w:firstLine="0"/>
              <w:jc w:val="left"/>
            </w:pPr>
            <w:r>
              <w:t>jó</w:t>
            </w:r>
          </w:p>
        </w:tc>
        <w:tc>
          <w:tcPr>
            <w:tcW w:w="2050" w:type="dxa"/>
            <w:vAlign w:val="center"/>
          </w:tcPr>
          <w:p w14:paraId="51783EC0" w14:textId="3EBB5766" w:rsidR="000A59B9" w:rsidRDefault="000A59B9" w:rsidP="000A59B9">
            <w:pPr>
              <w:ind w:firstLine="0"/>
              <w:jc w:val="left"/>
            </w:pPr>
            <w:r>
              <w:t>közepes</w:t>
            </w:r>
          </w:p>
        </w:tc>
        <w:tc>
          <w:tcPr>
            <w:tcW w:w="1079" w:type="dxa"/>
            <w:vAlign w:val="center"/>
          </w:tcPr>
          <w:p w14:paraId="0D0C3328" w14:textId="263DA29F" w:rsidR="000A59B9" w:rsidRDefault="000A59B9" w:rsidP="00065985">
            <w:pPr>
              <w:keepNext/>
              <w:ind w:firstLine="0"/>
              <w:jc w:val="left"/>
            </w:pPr>
            <w:r>
              <w:t>elhanyagolható</w:t>
            </w:r>
          </w:p>
        </w:tc>
      </w:tr>
    </w:tbl>
    <w:p w14:paraId="4448BFE7" w14:textId="443EAE69" w:rsidR="00DA082D" w:rsidRDefault="00AD3647" w:rsidP="00065985">
      <w:pPr>
        <w:pStyle w:val="Caption"/>
      </w:pPr>
      <w:fldSimple w:instr=" SEQ ábra \* ARABIC ">
        <w:r w:rsidR="00DA4E55">
          <w:rPr>
            <w:noProof/>
          </w:rPr>
          <w:t>14</w:t>
        </w:r>
      </w:fldSimple>
      <w:r w:rsidR="00065985">
        <w:t xml:space="preserve">. ábra </w:t>
      </w:r>
      <w:proofErr w:type="spellStart"/>
      <w:r w:rsidR="00065985">
        <w:t>Különöző</w:t>
      </w:r>
      <w:proofErr w:type="spellEnd"/>
      <w:r w:rsidR="00065985">
        <w:t xml:space="preserve"> módszerek összehasonlítása</w:t>
      </w:r>
    </w:p>
    <w:p w14:paraId="57897DB2" w14:textId="35FEA547" w:rsidR="00B3295C" w:rsidRPr="00B3295C" w:rsidRDefault="00B3295C" w:rsidP="00B3295C">
      <w:r>
        <w:t xml:space="preserve">A </w:t>
      </w:r>
      <w:r>
        <w:fldChar w:fldCharType="begin"/>
      </w:r>
      <w:r>
        <w:instrText xml:space="preserve"> REF _Ref136175151 \h </w:instrText>
      </w:r>
      <w:r w:rsidR="000738F0">
        <w:fldChar w:fldCharType="separate"/>
      </w:r>
      <w:r>
        <w:fldChar w:fldCharType="end"/>
      </w:r>
      <w:r>
        <w:fldChar w:fldCharType="begin"/>
      </w:r>
      <w:r>
        <w:instrText xml:space="preserve"> REF _Ref136175162 \h </w:instrText>
      </w:r>
      <w:r>
        <w:fldChar w:fldCharType="separate"/>
      </w:r>
      <w:r>
        <w:rPr>
          <w:noProof/>
        </w:rPr>
        <w:t>10</w:t>
      </w:r>
      <w:r>
        <w:t>. ábra</w:t>
      </w:r>
      <w:r>
        <w:fldChar w:fldCharType="end"/>
      </w:r>
      <w:r>
        <w:t xml:space="preserve">-n </w:t>
      </w:r>
      <w:r w:rsidR="00E72F51">
        <w:t>látható</w:t>
      </w:r>
      <w:r>
        <w:t xml:space="preserve"> frekvencia analízisen keresztül is betekintést nyerhetünk a különböző frekvenciák alakulására. </w:t>
      </w:r>
      <w:r w:rsidR="0000696F">
        <w:t>Az „</w:t>
      </w:r>
      <w:proofErr w:type="spellStart"/>
      <w:r w:rsidR="0000696F">
        <w:t>original</w:t>
      </w:r>
      <w:proofErr w:type="spellEnd"/>
      <w:r w:rsidR="0000696F">
        <w:t>” egy egyszerű akkordot jelent, melyet az algoritmusoknak bemenetként szolgáltattam</w:t>
      </w:r>
      <w:r w:rsidR="00D458F8">
        <w:t>. Jól látszik, hogy a „legtisztább” spektrum az ERB-PS2 metódussal érhető el. A legtöbb spektrumszivárgással az FFT típus rendelkezik. A saját fejlesztésű oktáv</w:t>
      </w:r>
      <w:r w:rsidR="0000696F">
        <w:t xml:space="preserve"> </w:t>
      </w:r>
      <w:r w:rsidR="00B24EB8">
        <w:t>egészen jól követte az ERB-PS2 kompon</w:t>
      </w:r>
      <w:r w:rsidR="00E72F51">
        <w:t>en</w:t>
      </w:r>
      <w:r w:rsidR="00B24EB8">
        <w:t>seit, de látszik, hogy sok kis torzítás jelentkezik.</w:t>
      </w:r>
      <w:r w:rsidR="0090444C">
        <w:t xml:space="preserve"> Fontos megjegyezni, hogy az algoritmustól függően eltérő komponens </w:t>
      </w:r>
      <w:r w:rsidR="00E72F51">
        <w:t>amplitúdókat</w:t>
      </w:r>
      <w:r w:rsidR="0090444C">
        <w:t xml:space="preserve"> kapunk. Ezért az ábrát csak a frekvenciakomponensek helyzete miatt érdekes, azok amplitúdói nem. A különböző hangosság beállításához a kezelő </w:t>
      </w:r>
      <w:r w:rsidR="00E72F51">
        <w:t>potenciométerek</w:t>
      </w:r>
      <w:r w:rsidR="0090444C">
        <w:t xml:space="preserve"> alapján </w:t>
      </w:r>
      <w:r w:rsidR="00E72F51">
        <w:t>betudja</w:t>
      </w:r>
      <w:r w:rsidR="0090444C">
        <w:t xml:space="preserve"> állítani a megfelelő erősítéseket.</w:t>
      </w:r>
    </w:p>
    <w:p w14:paraId="4921D7ED" w14:textId="5645DBEA" w:rsidR="00B3295C" w:rsidRDefault="001E4C99" w:rsidP="00F60C5A">
      <w:pPr>
        <w:pStyle w:val="Kp"/>
      </w:pPr>
      <w:r w:rsidRPr="001E4C99">
        <w:rPr>
          <w:noProof/>
        </w:rPr>
        <w:lastRenderedPageBreak/>
        <w:drawing>
          <wp:inline distT="0" distB="0" distL="0" distR="0" wp14:anchorId="51127F77" wp14:editId="302F3089">
            <wp:extent cx="5400040" cy="3196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36175162"/>
    <w:bookmarkStart w:id="22" w:name="_Ref136175151"/>
    <w:p w14:paraId="2942C485" w14:textId="4DA9FFFB" w:rsidR="0018727B" w:rsidRDefault="00B3295C" w:rsidP="00B3295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A4E55">
        <w:rPr>
          <w:noProof/>
        </w:rPr>
        <w:t>15</w:t>
      </w:r>
      <w:r>
        <w:fldChar w:fldCharType="end"/>
      </w:r>
      <w:r>
        <w:t>. ábra</w:t>
      </w:r>
      <w:bookmarkEnd w:id="21"/>
      <w:r>
        <w:t xml:space="preserve"> Különböző módszerek összehasonlítása a frekvenciatartományon</w:t>
      </w:r>
      <w:bookmarkEnd w:id="22"/>
    </w:p>
    <w:p w14:paraId="38B3D6C1" w14:textId="5839550E" w:rsidR="00A74C61" w:rsidRDefault="00A74C61" w:rsidP="00A74C61">
      <w:pPr>
        <w:pStyle w:val="Heading1"/>
      </w:pPr>
      <w:bookmarkStart w:id="23" w:name="_Toc136800821"/>
      <w:r>
        <w:lastRenderedPageBreak/>
        <w:t>CMSIS függvények</w:t>
      </w:r>
      <w:bookmarkEnd w:id="23"/>
    </w:p>
    <w:p w14:paraId="2A80D20E" w14:textId="6B7CA548" w:rsidR="00F41951" w:rsidRPr="00F41951" w:rsidRDefault="008B1CCB" w:rsidP="00F41951">
      <w:r>
        <w:t xml:space="preserve">A megvalósításhoz az </w:t>
      </w:r>
      <w:proofErr w:type="spellStart"/>
      <w:r>
        <w:t>ST</w:t>
      </w:r>
      <w:r w:rsidR="00731C9E">
        <w:t>Microelectronics</w:t>
      </w:r>
      <w:proofErr w:type="spellEnd"/>
      <w:r>
        <w:t xml:space="preserve"> által fejlesztett </w:t>
      </w:r>
      <w:proofErr w:type="spellStart"/>
      <w:r>
        <w:t>CubeIDE</w:t>
      </w:r>
      <w:proofErr w:type="spellEnd"/>
      <w:r>
        <w:t xml:space="preserve"> fejlesztői környezet alkalmaztam. Grafikus konfigurációval és kódgenerálással gyorsan haladtam a tesztekkel. A DSP függvények használatához külön hozzákell adni a könyvtárakat a projekthez, ehhez számos segédanyag található az interneten. </w:t>
      </w:r>
      <w:r w:rsidR="00F41951">
        <w:t>A CMSIS könyvtár beépített füg</w:t>
      </w:r>
      <w:r>
        <w:t>g</w:t>
      </w:r>
      <w:r w:rsidR="00F41951">
        <w:t xml:space="preserve">vények használatakor több szempontot is figyelembe kell venni. A használható függvények függenek a hardveres egység típusától. Az STM32H755ZI-Q fejlesztői panelen lévő mikrokontroller </w:t>
      </w:r>
      <w:proofErr w:type="spellStart"/>
      <w:r w:rsidR="00F41951">
        <w:t>double</w:t>
      </w:r>
      <w:proofErr w:type="spellEnd"/>
      <w:r w:rsidR="00F41951">
        <w:t xml:space="preserve"> lebegőpontos számítóegység található. Így akár float32_t típus</w:t>
      </w:r>
      <w:r>
        <w:t>ú</w:t>
      </w:r>
      <w:r w:rsidR="00F41951">
        <w:t xml:space="preserve"> változókkal is nagyon gyorsan tud számolni. A használt függvények gyakran sajátos struktúrákat használnak.</w:t>
      </w:r>
      <w:r w:rsidR="00E4231C">
        <w:t xml:space="preserve"> Ugyan a használt mikrokontrollerben külön M4 és M7-es mikrokontroller is használható, csak az M7-est vettem használatba.</w:t>
      </w:r>
    </w:p>
    <w:p w14:paraId="39DFEBB0" w14:textId="37A8DC99" w:rsidR="00A74C61" w:rsidRDefault="00A74C61" w:rsidP="00A74C61">
      <w:pPr>
        <w:pStyle w:val="Heading2"/>
      </w:pPr>
      <w:bookmarkStart w:id="24" w:name="_Toc136800822"/>
      <w:r>
        <w:t>FFT használata</w:t>
      </w:r>
      <w:bookmarkEnd w:id="24"/>
    </w:p>
    <w:p w14:paraId="248C9BB7" w14:textId="4E7AA4D5" w:rsidR="00F41951" w:rsidRDefault="00F41951" w:rsidP="00F41951">
      <w:r>
        <w:t xml:space="preserve">A számításhoz az arm_rfft_fast_f32() </w:t>
      </w:r>
      <w:r w:rsidR="004D095D">
        <w:fldChar w:fldCharType="begin"/>
      </w:r>
      <w:r w:rsidR="004D095D">
        <w:instrText xml:space="preserve"> REF _Ref136259693 \r \h </w:instrText>
      </w:r>
      <w:r w:rsidR="004D095D">
        <w:fldChar w:fldCharType="separate"/>
      </w:r>
      <w:r w:rsidR="004D095D">
        <w:t>[9]</w:t>
      </w:r>
      <w:r w:rsidR="004D095D">
        <w:fldChar w:fldCharType="end"/>
      </w:r>
      <w:r>
        <w:t>függvényt kell meghívni. A függvényben az ada</w:t>
      </w:r>
      <w:r w:rsidR="00D12487">
        <w:t>t</w:t>
      </w:r>
      <w:r>
        <w:t xml:space="preserve">tömb pointer-ét kell átadni, és a kimeneti </w:t>
      </w:r>
      <w:proofErr w:type="spellStart"/>
      <w:r>
        <w:t>buffer</w:t>
      </w:r>
      <w:proofErr w:type="spellEnd"/>
      <w:r>
        <w:t xml:space="preserve"> pointerét. Fontos megjegyezni, hogy a gyors számítás érdekében a bemeneti adattömböt is megváltoztatja. A kimeneti adattömb DC értéket és valós – komplex értékpárokat tartalmaz. Ha ebből amplitúdóspektrumot </w:t>
      </w:r>
      <w:r w:rsidR="00906A2F">
        <w:t>szeretnénk</w:t>
      </w:r>
      <w:r>
        <w:t xml:space="preserve"> képezni</w:t>
      </w:r>
      <w:r w:rsidR="00EF202E">
        <w:t xml:space="preserve">, akkor a komplex függvények közül az arm_cmplx_mag_f32() </w:t>
      </w:r>
      <w:r w:rsidR="00EF202E">
        <w:fldChar w:fldCharType="begin"/>
      </w:r>
      <w:r w:rsidR="00EF202E">
        <w:instrText xml:space="preserve"> REF _Ref136259791 \r \h </w:instrText>
      </w:r>
      <w:r w:rsidR="00EF202E">
        <w:fldChar w:fldCharType="separate"/>
      </w:r>
      <w:r w:rsidR="00EF202E">
        <w:t>[10]</w:t>
      </w:r>
      <w:r w:rsidR="00EF202E">
        <w:fldChar w:fldCharType="end"/>
      </w:r>
      <w:r w:rsidR="00EF202E">
        <w:t xml:space="preserve"> függvényt kell használni.</w:t>
      </w:r>
    </w:p>
    <w:p w14:paraId="5212597B" w14:textId="379390B0" w:rsidR="006A21D6" w:rsidRDefault="006A21D6" w:rsidP="006A21D6">
      <w:pPr>
        <w:pStyle w:val="Heading2"/>
      </w:pPr>
      <w:bookmarkStart w:id="25" w:name="_Toc136800823"/>
      <w:r>
        <w:t>ERB implementálása</w:t>
      </w:r>
      <w:bookmarkEnd w:id="25"/>
    </w:p>
    <w:p w14:paraId="33228A01" w14:textId="54CFDB25" w:rsidR="006A21D6" w:rsidRPr="006A21D6" w:rsidRDefault="006A21D6" w:rsidP="006A21D6">
      <w:r>
        <w:t xml:space="preserve">Az említett IIR filter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II típus</w:t>
      </w:r>
      <w:r w:rsidR="00EA7C29">
        <w:t>ú</w:t>
      </w:r>
      <w:r>
        <w:t xml:space="preserve"> számítási módszer implementálását lehet a </w:t>
      </w:r>
      <w:r w:rsidR="00EA7C29">
        <w:t>következő</w:t>
      </w:r>
      <w:r>
        <w:t xml:space="preserve"> rövid C kódban olvasni. </w:t>
      </w:r>
      <w:r w:rsidR="008B1CCB">
        <w:t>(</w:t>
      </w:r>
      <w:r w:rsidR="008B1CCB">
        <w:fldChar w:fldCharType="begin"/>
      </w:r>
      <w:r w:rsidR="008B1CCB">
        <w:instrText xml:space="preserve"> REF _Ref136263728 \h </w:instrText>
      </w:r>
      <w:r w:rsidR="008B1CCB">
        <w:fldChar w:fldCharType="separate"/>
      </w:r>
      <w:r w:rsidR="008B1CCB">
        <w:rPr>
          <w:noProof/>
        </w:rPr>
        <w:t>8</w:t>
      </w:r>
      <w:r w:rsidR="008B1CCB">
        <w:t>. ábra</w:t>
      </w:r>
      <w:r w:rsidR="008B1CCB">
        <w:fldChar w:fldCharType="end"/>
      </w:r>
      <w:r w:rsidR="008B1CCB">
        <w:t>)</w:t>
      </w:r>
      <w:r w:rsidR="0034050A">
        <w:t xml:space="preserve"> Az arm_mult_f32() és arm_add_f32() függvények float32_t típusú változókból álló tömböket képesek összeadni.</w:t>
      </w:r>
      <w:r w:rsidR="00E4231C">
        <w:t xml:space="preserve"> Nem igényelnek speciális átalakítást, mint a komplexebb függvények, ezzel is számítási idő takarítható meg.</w:t>
      </w:r>
      <w:r w:rsidR="008B1CCB">
        <w:t xml:space="preserve"> </w:t>
      </w:r>
      <w:r w:rsidR="004324FD">
        <w:t xml:space="preserve">Az implementálás során azt tapasztaltam, hogy a futtatási idő 10000-szeri meghívása esetén </w:t>
      </w:r>
      <w:r w:rsidR="00E4231C">
        <w:t xml:space="preserve">400 </w:t>
      </w:r>
      <w:proofErr w:type="spellStart"/>
      <w:r w:rsidR="00E4231C">
        <w:t>Mhz</w:t>
      </w:r>
      <w:proofErr w:type="spellEnd"/>
      <w:r w:rsidR="00E4231C">
        <w:t xml:space="preserve">-es órajellel </w:t>
      </w:r>
      <w:r w:rsidR="004324FD">
        <w:t xml:space="preserve">az átlag végrehajtás 7 </w:t>
      </w:r>
      <w:proofErr w:type="spellStart"/>
      <w:r w:rsidR="004324FD">
        <w:t>us</w:t>
      </w:r>
      <w:proofErr w:type="spellEnd"/>
      <w:r w:rsidR="004324FD">
        <w:t xml:space="preserve">, ami </w:t>
      </w:r>
      <w:r w:rsidR="00EA7C29">
        <w:t>tovább csökkenthető</w:t>
      </w:r>
      <w:r w:rsidR="004324FD">
        <w:t xml:space="preserve">, ha a függvényt </w:t>
      </w:r>
      <w:proofErr w:type="spellStart"/>
      <w:r w:rsidR="004324FD">
        <w:t>Macro</w:t>
      </w:r>
      <w:proofErr w:type="spellEnd"/>
      <w:r w:rsidR="004324FD">
        <w:t xml:space="preserve"> függvényként definiálom. Ilyen esetben ~6.1 </w:t>
      </w:r>
      <w:proofErr w:type="spellStart"/>
      <w:r w:rsidR="004324FD">
        <w:t>us</w:t>
      </w:r>
      <w:proofErr w:type="spellEnd"/>
      <w:r w:rsidR="004324FD">
        <w:t xml:space="preserve"> alatt hajtotta végre a szűrőműveletet. A szűrők </w:t>
      </w:r>
      <w:r w:rsidR="00EA7C29">
        <w:t>együtthatóit</w:t>
      </w:r>
      <w:r w:rsidR="004324FD">
        <w:t xml:space="preserve"> </w:t>
      </w:r>
      <w:proofErr w:type="spellStart"/>
      <w:r w:rsidR="004324FD">
        <w:t>matlab</w:t>
      </w:r>
      <w:proofErr w:type="spellEnd"/>
      <w:r w:rsidR="00EA7C29">
        <w:t>-</w:t>
      </w:r>
      <w:r w:rsidR="004324FD">
        <w:t>b</w:t>
      </w:r>
      <w:r w:rsidR="00EA7C29">
        <w:t>a</w:t>
      </w:r>
      <w:r w:rsidR="004324FD">
        <w:t xml:space="preserve">l generálom, és az értékeket a </w:t>
      </w:r>
      <w:proofErr w:type="spellStart"/>
      <w:r w:rsidR="004324FD">
        <w:t>subbandfilter_X</w:t>
      </w:r>
      <w:proofErr w:type="spellEnd"/>
      <w:r w:rsidR="004324FD">
        <w:t xml:space="preserve"> </w:t>
      </w:r>
      <w:r w:rsidR="00EA7C29">
        <w:t>változókban</w:t>
      </w:r>
      <w:r w:rsidR="004324FD">
        <w:t xml:space="preserve"> tárolom el.</w:t>
      </w:r>
      <w:r w:rsidR="008351DD">
        <w:t xml:space="preserve"> A kódsorokban található A1, </w:t>
      </w:r>
      <w:r w:rsidR="00EA7C29">
        <w:t>B1</w:t>
      </w:r>
      <w:r w:rsidR="008351DD">
        <w:t xml:space="preserve">… jelölések csupán az összeadások közötti részszámításokat tartalmazzák. </w:t>
      </w:r>
    </w:p>
    <w:p w14:paraId="1F2D8A85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proofErr w:type="spellStart"/>
      <w:r w:rsidRPr="006A21D6">
        <w:rPr>
          <w:rFonts w:ascii="Courier New" w:hAnsi="Courier New" w:cs="Courier New"/>
          <w:b/>
          <w:bCs/>
          <w:color w:val="333399"/>
          <w:sz w:val="20"/>
          <w:szCs w:val="20"/>
          <w:lang w:eastAsia="hu-HU"/>
        </w:rPr>
        <w:t>void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</w:t>
      </w:r>
      <w:proofErr w:type="spellStart"/>
      <w:r w:rsidRPr="006A21D6">
        <w:rPr>
          <w:rFonts w:ascii="Courier New" w:hAnsi="Courier New" w:cs="Courier New"/>
          <w:b/>
          <w:bCs/>
          <w:color w:val="0066BB"/>
          <w:sz w:val="20"/>
          <w:szCs w:val="20"/>
          <w:lang w:eastAsia="hu-HU"/>
        </w:rPr>
        <w:t>subbandfilter_</w:t>
      </w:r>
      <w:proofErr w:type="gramStart"/>
      <w:r w:rsidRPr="006A21D6">
        <w:rPr>
          <w:rFonts w:ascii="Courier New" w:hAnsi="Courier New" w:cs="Courier New"/>
          <w:b/>
          <w:bCs/>
          <w:color w:val="0066BB"/>
          <w:sz w:val="20"/>
          <w:szCs w:val="20"/>
          <w:lang w:eastAsia="hu-HU"/>
        </w:rPr>
        <w:t>calculation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(</w:t>
      </w:r>
      <w:proofErr w:type="gramEnd"/>
      <w:r w:rsidRPr="006A21D6">
        <w:rPr>
          <w:rFonts w:ascii="Courier New" w:hAnsi="Courier New" w:cs="Courier New"/>
          <w:b/>
          <w:bCs/>
          <w:color w:val="333399"/>
          <w:sz w:val="20"/>
          <w:szCs w:val="20"/>
          <w:lang w:eastAsia="hu-HU"/>
        </w:rPr>
        <w:t>uint32_t</w:t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input){</w:t>
      </w:r>
    </w:p>
    <w:p w14:paraId="3127C884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lastRenderedPageBreak/>
        <w:t xml:space="preserve">  </w:t>
      </w:r>
      <w:r w:rsidRPr="006A21D6">
        <w:rPr>
          <w:rFonts w:ascii="Courier New" w:hAnsi="Courier New" w:cs="Courier New"/>
          <w:b/>
          <w:bCs/>
          <w:color w:val="333399"/>
          <w:sz w:val="20"/>
          <w:szCs w:val="20"/>
          <w:lang w:eastAsia="hu-HU"/>
        </w:rPr>
        <w:t>float32_t</w:t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input_f32=(</w:t>
      </w:r>
      <w:r w:rsidRPr="006A21D6">
        <w:rPr>
          <w:rFonts w:ascii="Courier New" w:hAnsi="Courier New" w:cs="Courier New"/>
          <w:b/>
          <w:bCs/>
          <w:color w:val="333399"/>
          <w:sz w:val="20"/>
          <w:szCs w:val="20"/>
          <w:lang w:eastAsia="hu-HU"/>
        </w:rPr>
        <w:t>float32_</w:t>
      </w:r>
      <w:proofErr w:type="gramStart"/>
      <w:r w:rsidRPr="006A21D6">
        <w:rPr>
          <w:rFonts w:ascii="Courier New" w:hAnsi="Courier New" w:cs="Courier New"/>
          <w:b/>
          <w:bCs/>
          <w:color w:val="333399"/>
          <w:sz w:val="20"/>
          <w:szCs w:val="20"/>
          <w:lang w:eastAsia="hu-HU"/>
        </w:rPr>
        <w:t>t</w:t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)input</w:t>
      </w:r>
      <w:proofErr w:type="gram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-</w:t>
      </w:r>
      <w:r w:rsidRPr="006A21D6">
        <w:rPr>
          <w:rFonts w:ascii="Courier New" w:hAnsi="Courier New" w:cs="Courier New"/>
          <w:b/>
          <w:bCs/>
          <w:color w:val="0000DD"/>
          <w:sz w:val="20"/>
          <w:szCs w:val="20"/>
          <w:lang w:eastAsia="hu-HU"/>
        </w:rPr>
        <w:t>2048</w:t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;</w:t>
      </w:r>
    </w:p>
    <w:p w14:paraId="5E442C45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 xml:space="preserve">// </w:t>
      </w:r>
      <w:proofErr w:type="spellStart"/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set</w:t>
      </w:r>
      <w:proofErr w:type="spellEnd"/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 xml:space="preserve"> d[n], d[n-1], d[n-2]</w:t>
      </w:r>
    </w:p>
    <w:p w14:paraId="7863355F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proofErr w:type="spellStart"/>
      <w:proofErr w:type="gramStart"/>
      <w:r w:rsidRPr="006A21D6">
        <w:rPr>
          <w:rFonts w:ascii="Courier New" w:hAnsi="Courier New" w:cs="Courier New"/>
          <w:b/>
          <w:bCs/>
          <w:color w:val="008800"/>
          <w:sz w:val="20"/>
          <w:szCs w:val="20"/>
          <w:lang w:eastAsia="hu-HU"/>
        </w:rPr>
        <w:t>for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(</w:t>
      </w:r>
      <w:proofErr w:type="gramEnd"/>
      <w:r w:rsidRPr="006A21D6">
        <w:rPr>
          <w:rFonts w:ascii="Courier New" w:hAnsi="Courier New" w:cs="Courier New"/>
          <w:b/>
          <w:bCs/>
          <w:color w:val="333399"/>
          <w:sz w:val="20"/>
          <w:szCs w:val="20"/>
          <w:lang w:eastAsia="hu-HU"/>
        </w:rPr>
        <w:t>int</w:t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i=</w:t>
      </w:r>
      <w:r w:rsidRPr="006A21D6">
        <w:rPr>
          <w:rFonts w:ascii="Courier New" w:hAnsi="Courier New" w:cs="Courier New"/>
          <w:b/>
          <w:bCs/>
          <w:color w:val="0000DD"/>
          <w:sz w:val="20"/>
          <w:szCs w:val="20"/>
          <w:lang w:eastAsia="hu-HU"/>
        </w:rPr>
        <w:t>0</w:t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;i&lt;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numberofsubbands;i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++){</w:t>
      </w:r>
    </w:p>
    <w:p w14:paraId="11036358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  <w:t xml:space="preserve"> 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subbandfilter_input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[i]=input_f32;</w:t>
      </w:r>
    </w:p>
    <w:p w14:paraId="4A06D4C0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  <w:t xml:space="preserve">  subbandfilter_dn2[i]=subbandfilter_dn1[i];</w:t>
      </w:r>
    </w:p>
    <w:p w14:paraId="031CA2EB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</w: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ab/>
        <w:t xml:space="preserve">  subbandfilter_dn1[i]=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subbandfilter_dn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[i];</w:t>
      </w:r>
    </w:p>
    <w:p w14:paraId="7CA2CAB0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}</w:t>
      </w:r>
    </w:p>
    <w:p w14:paraId="0C46C06C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A1</w:t>
      </w:r>
    </w:p>
    <w:p w14:paraId="1150AACE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arm_mult_f32(subbandfilter_a1, subbandfilter_dn1, subbandfilter_A1,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5EB563D2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A2</w:t>
      </w:r>
    </w:p>
    <w:p w14:paraId="6FC357F6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arm_mult_f32(subbandfilter_a2, subbandfilter_dn2, subbandfilter_A2,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34126F0E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</w:p>
    <w:p w14:paraId="423B3B23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A1+A2</w:t>
      </w:r>
    </w:p>
    <w:p w14:paraId="75587964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arm_add_f32(subbandfilter_A1, subbandfilter_A2,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subbandfilter_dn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5E35DCB3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</w:p>
    <w:p w14:paraId="5360A41B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d[n]=A0-A1-A2</w:t>
      </w:r>
    </w:p>
    <w:p w14:paraId="3D847AEC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arm_sub_f32(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</w:t>
      </w:r>
      <w:proofErr w:type="gram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input,subbandfilter</w:t>
      </w:r>
      <w:proofErr w:type="gram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_dn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subbandfilter_dn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1E6C84C8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</w:p>
    <w:p w14:paraId="442EA65A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 xml:space="preserve">// </w:t>
      </w:r>
      <w:proofErr w:type="spellStart"/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y_n</w:t>
      </w:r>
      <w:proofErr w:type="spellEnd"/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=b0*d[n]+b1*d[n-</w:t>
      </w:r>
      <w:proofErr w:type="gramStart"/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1]+</w:t>
      </w:r>
      <w:proofErr w:type="gramEnd"/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b2*d[n-2]</w:t>
      </w:r>
    </w:p>
    <w:p w14:paraId="4CB09F4A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</w:p>
    <w:p w14:paraId="2EDBB67F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B1</w:t>
      </w:r>
    </w:p>
    <w:p w14:paraId="3DF4ED18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arm_mult_f32(subbandfilter_b1, subbandfilter_dn1, subbandfilter_B1,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78388C14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B2</w:t>
      </w:r>
    </w:p>
    <w:p w14:paraId="2C62DDB8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arm_mult_f32(subbandfilter_b2, subbandfilter_dn2, subbandfilter_B2,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67E09875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B1+B2</w:t>
      </w:r>
    </w:p>
    <w:p w14:paraId="2E45BEAF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arm_add_f32(subbandfilter_B1, subbandfilter_B2,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subbandfilter_output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44B114EB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</w:p>
    <w:p w14:paraId="587C50F0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B0</w:t>
      </w:r>
    </w:p>
    <w:p w14:paraId="3439F1A9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arm_mult_f32(subbandfilter_b0,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subbandfilter_dn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subbandfilter_B0,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2DF8BE82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</w:p>
    <w:p w14:paraId="3AB13A19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</w:t>
      </w:r>
      <w:r w:rsidRPr="006A21D6">
        <w:rPr>
          <w:rFonts w:ascii="Courier New" w:hAnsi="Courier New" w:cs="Courier New"/>
          <w:color w:val="888888"/>
          <w:sz w:val="20"/>
          <w:szCs w:val="20"/>
          <w:lang w:eastAsia="hu-HU"/>
        </w:rPr>
        <w:t>// y=B0+B1+B2</w:t>
      </w:r>
    </w:p>
    <w:p w14:paraId="3C0EA5C0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  arm_add_f32(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subbandfilter_output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subbandfilter_B0,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subbandfilter_output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 xml:space="preserve">, </w:t>
      </w:r>
      <w:proofErr w:type="spellStart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numberofsubbands</w:t>
      </w:r>
      <w:proofErr w:type="spellEnd"/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);</w:t>
      </w:r>
    </w:p>
    <w:p w14:paraId="18F99A55" w14:textId="77777777" w:rsidR="006A21D6" w:rsidRPr="006A21D6" w:rsidRDefault="006A21D6" w:rsidP="006A2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color w:val="333333"/>
          <w:sz w:val="20"/>
          <w:szCs w:val="20"/>
          <w:lang w:eastAsia="hu-HU"/>
        </w:rPr>
      </w:pPr>
      <w:r w:rsidRPr="006A21D6">
        <w:rPr>
          <w:rFonts w:ascii="Courier New" w:hAnsi="Courier New" w:cs="Courier New"/>
          <w:color w:val="333333"/>
          <w:sz w:val="20"/>
          <w:szCs w:val="20"/>
          <w:lang w:eastAsia="hu-HU"/>
        </w:rPr>
        <w:t>}</w:t>
      </w:r>
    </w:p>
    <w:p w14:paraId="27FCD76C" w14:textId="33ADFFA8" w:rsidR="006A21D6" w:rsidRDefault="006A21D6" w:rsidP="006A21D6"/>
    <w:p w14:paraId="35359FAE" w14:textId="7BD0F598" w:rsidR="00E84ED6" w:rsidRDefault="00E84ED6" w:rsidP="00E84ED6">
      <w:pPr>
        <w:pStyle w:val="Heading1"/>
      </w:pPr>
      <w:bookmarkStart w:id="26" w:name="_Toc136800824"/>
      <w:r>
        <w:lastRenderedPageBreak/>
        <w:t>Tesztelési körülmények</w:t>
      </w:r>
      <w:bookmarkEnd w:id="26"/>
    </w:p>
    <w:p w14:paraId="3A705671" w14:textId="46F5F7FF" w:rsidR="00E84ED6" w:rsidRDefault="00E84ED6" w:rsidP="00E84ED6">
      <w:r>
        <w:t xml:space="preserve">A </w:t>
      </w:r>
      <w:proofErr w:type="spellStart"/>
      <w:r>
        <w:t>matlabban</w:t>
      </w:r>
      <w:proofErr w:type="spellEnd"/>
      <w:r>
        <w:t xml:space="preserve"> történt szimulációk után a valóságban </w:t>
      </w:r>
      <w:r w:rsidR="00C91693">
        <w:t>implementáltam</w:t>
      </w:r>
      <w:r>
        <w:t xml:space="preserve"> az FFT overlap és az ERB abszolút megoldását. A tesztelés elején saját jelgenerátoromat használtam, azonban észrevettem, hogy kikapcsoláskor negatív feszültségeket is kiad, ami az MCU ADC csatornáját tönkretette. </w:t>
      </w:r>
      <w:r w:rsidR="00003CFB">
        <w:t>A hiba kiküszöbölésére diódás védőkapcsolást helyeztem a bemenetre.</w:t>
      </w:r>
      <w:r w:rsidR="00E4505A">
        <w:t xml:space="preserve"> </w:t>
      </w:r>
      <w:r w:rsidR="00C91693">
        <w:t>Az ADC akár 16 bites felbontást is lehetővé tud tenni, de én csak 12 biten használtam. Ennek oka, hogy a processzor DAC felbontása is 12 bit, így nem kellett még a skálázással is számolni.</w:t>
      </w:r>
      <w:r w:rsidR="008C0419">
        <w:t xml:space="preserve"> Mivel a gitárjel gyakran negatív feszültségértékeket is felvehet </w:t>
      </w:r>
      <w:proofErr w:type="spellStart"/>
      <w:r w:rsidR="008C0419">
        <w:t>offszetelni</w:t>
      </w:r>
      <w:proofErr w:type="spellEnd"/>
      <w:r w:rsidR="008C0419">
        <w:t xml:space="preserve"> kellett.</w:t>
      </w:r>
      <w:r w:rsidR="003A0C62">
        <w:t xml:space="preserve"> A tesztkapcsolásban egy </w:t>
      </w:r>
      <w:proofErr w:type="spellStart"/>
      <w:r w:rsidR="003A0C62">
        <w:t>Rail-to-Rail</w:t>
      </w:r>
      <w:proofErr w:type="spellEnd"/>
      <w:r w:rsidR="003A0C62">
        <w:t xml:space="preserve"> erősítőt </w:t>
      </w:r>
      <w:r w:rsidR="00684EEE">
        <w:t>használtam,</w:t>
      </w:r>
      <w:r w:rsidR="003A0C62">
        <w:t xml:space="preserve"> amely tápfeszültséget a fejlesztői kártyáról kapott.</w:t>
      </w:r>
      <w:r w:rsidR="005D39EE">
        <w:t xml:space="preserve"> </w:t>
      </w:r>
      <w:r w:rsidR="00BE1505">
        <w:t xml:space="preserve">A be és kimeneti jeleket </w:t>
      </w:r>
      <w:r w:rsidR="006F03B4">
        <w:t>oszcilloszkópon</w:t>
      </w:r>
      <w:r w:rsidR="00BE1505">
        <w:t xml:space="preserve"> követtem</w:t>
      </w:r>
      <w:r w:rsidR="00CF5B8C">
        <w:t xml:space="preserve">. A </w:t>
      </w:r>
      <w:r w:rsidR="00CF5B8C">
        <w:fldChar w:fldCharType="begin"/>
      </w:r>
      <w:r w:rsidR="00CF5B8C">
        <w:instrText xml:space="preserve"> REF _Ref136266477 \h </w:instrText>
      </w:r>
      <w:r w:rsidR="00CF5B8C">
        <w:fldChar w:fldCharType="separate"/>
      </w:r>
      <w:r w:rsidR="00CF5B8C">
        <w:rPr>
          <w:noProof/>
        </w:rPr>
        <w:t>12</w:t>
      </w:r>
      <w:r w:rsidR="00CF5B8C">
        <w:t>. ábra</w:t>
      </w:r>
      <w:r w:rsidR="00CF5B8C">
        <w:fldChar w:fldCharType="end"/>
      </w:r>
      <w:r w:rsidR="00CF5B8C">
        <w:t>-</w:t>
      </w:r>
      <w:proofErr w:type="spellStart"/>
      <w:r w:rsidR="00CF5B8C">
        <w:t>ában</w:t>
      </w:r>
      <w:proofErr w:type="spellEnd"/>
      <w:r w:rsidR="00CF5B8C">
        <w:t xml:space="preserve"> említett eszközökkel csak időtartománybeli változásokat tudtam vizsgálni.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91693" w14:paraId="12864A94" w14:textId="77777777" w:rsidTr="00C91693">
        <w:tc>
          <w:tcPr>
            <w:tcW w:w="4247" w:type="dxa"/>
          </w:tcPr>
          <w:p w14:paraId="321F7CCE" w14:textId="495D9333" w:rsidR="00C91693" w:rsidRPr="00C91693" w:rsidRDefault="00C91693" w:rsidP="00C91693">
            <w:pPr>
              <w:ind w:firstLine="0"/>
              <w:jc w:val="center"/>
              <w:rPr>
                <w:b/>
                <w:bCs/>
              </w:rPr>
            </w:pPr>
            <w:r w:rsidRPr="00C91693">
              <w:rPr>
                <w:b/>
                <w:bCs/>
              </w:rPr>
              <w:t>Pin</w:t>
            </w:r>
          </w:p>
        </w:tc>
        <w:tc>
          <w:tcPr>
            <w:tcW w:w="4247" w:type="dxa"/>
          </w:tcPr>
          <w:p w14:paraId="7D03B6BC" w14:textId="3E895B93" w:rsidR="00C91693" w:rsidRPr="00C91693" w:rsidRDefault="00C91693" w:rsidP="00C91693">
            <w:pPr>
              <w:ind w:firstLine="0"/>
              <w:jc w:val="center"/>
              <w:rPr>
                <w:b/>
                <w:bCs/>
              </w:rPr>
            </w:pPr>
            <w:r w:rsidRPr="00C91693">
              <w:rPr>
                <w:b/>
                <w:bCs/>
              </w:rPr>
              <w:t>Funk</w:t>
            </w:r>
            <w:r w:rsidR="002D51AF">
              <w:rPr>
                <w:b/>
                <w:bCs/>
              </w:rPr>
              <w:t>c</w:t>
            </w:r>
            <w:r w:rsidRPr="00C91693">
              <w:rPr>
                <w:b/>
                <w:bCs/>
              </w:rPr>
              <w:t>ió</w:t>
            </w:r>
          </w:p>
        </w:tc>
      </w:tr>
      <w:tr w:rsidR="00C91693" w14:paraId="07CD004F" w14:textId="77777777" w:rsidTr="00C91693">
        <w:tc>
          <w:tcPr>
            <w:tcW w:w="4247" w:type="dxa"/>
          </w:tcPr>
          <w:p w14:paraId="44E7C20B" w14:textId="2E72FA98" w:rsidR="00C91693" w:rsidRDefault="00C91693" w:rsidP="00C91693">
            <w:pPr>
              <w:ind w:firstLine="0"/>
              <w:jc w:val="center"/>
            </w:pPr>
            <w:r>
              <w:t>PA5</w:t>
            </w:r>
          </w:p>
        </w:tc>
        <w:tc>
          <w:tcPr>
            <w:tcW w:w="4247" w:type="dxa"/>
          </w:tcPr>
          <w:p w14:paraId="0A0BF545" w14:textId="7846B798" w:rsidR="00C91693" w:rsidRDefault="00C91693" w:rsidP="00E84ED6">
            <w:pPr>
              <w:ind w:firstLine="0"/>
            </w:pPr>
            <w:r>
              <w:t>DAC</w:t>
            </w:r>
          </w:p>
        </w:tc>
      </w:tr>
      <w:tr w:rsidR="00C91693" w14:paraId="0D1C8AAA" w14:textId="77777777" w:rsidTr="00C91693">
        <w:tc>
          <w:tcPr>
            <w:tcW w:w="4247" w:type="dxa"/>
          </w:tcPr>
          <w:p w14:paraId="6B4A4CDA" w14:textId="7D4522B8" w:rsidR="00C91693" w:rsidRDefault="00C91693" w:rsidP="00C91693">
            <w:pPr>
              <w:ind w:firstLine="0"/>
              <w:jc w:val="center"/>
            </w:pPr>
            <w:r>
              <w:t>PB0</w:t>
            </w:r>
          </w:p>
        </w:tc>
        <w:tc>
          <w:tcPr>
            <w:tcW w:w="4247" w:type="dxa"/>
          </w:tcPr>
          <w:p w14:paraId="1C7344A1" w14:textId="47AD6392" w:rsidR="00C91693" w:rsidRDefault="005D39EE" w:rsidP="00E84ED6">
            <w:pPr>
              <w:ind w:firstLine="0"/>
            </w:pPr>
            <w:proofErr w:type="spellStart"/>
            <w:r>
              <w:t>Beépítettt</w:t>
            </w:r>
            <w:proofErr w:type="spellEnd"/>
            <w:r>
              <w:t xml:space="preserve"> műveleti erősítő</w:t>
            </w:r>
            <w:r w:rsidR="00C91693">
              <w:t xml:space="preserve"> -&gt; ADC</w:t>
            </w:r>
          </w:p>
        </w:tc>
      </w:tr>
      <w:tr w:rsidR="00BE1505" w14:paraId="4E135C03" w14:textId="77777777" w:rsidTr="00C91693">
        <w:tc>
          <w:tcPr>
            <w:tcW w:w="4247" w:type="dxa"/>
          </w:tcPr>
          <w:p w14:paraId="741653C4" w14:textId="0AE47862" w:rsidR="00BE1505" w:rsidRPr="00BE1505" w:rsidRDefault="00BE1505" w:rsidP="00BE1505">
            <w:pPr>
              <w:ind w:firstLine="0"/>
              <w:jc w:val="center"/>
              <w:rPr>
                <w:b/>
                <w:bCs/>
              </w:rPr>
            </w:pPr>
            <w:r w:rsidRPr="00BE1505">
              <w:rPr>
                <w:b/>
                <w:bCs/>
              </w:rPr>
              <w:t>Felhasznált eszközök</w:t>
            </w:r>
          </w:p>
        </w:tc>
        <w:tc>
          <w:tcPr>
            <w:tcW w:w="4247" w:type="dxa"/>
          </w:tcPr>
          <w:p w14:paraId="17987028" w14:textId="6D607D40" w:rsidR="00BE1505" w:rsidRPr="00BE1505" w:rsidRDefault="002D51AF" w:rsidP="00BE1505">
            <w:pPr>
              <w:ind w:firstLine="0"/>
              <w:jc w:val="center"/>
              <w:rPr>
                <w:b/>
                <w:bCs/>
              </w:rPr>
            </w:pPr>
            <w:r w:rsidRPr="00C91693">
              <w:rPr>
                <w:b/>
                <w:bCs/>
              </w:rPr>
              <w:t>Funk</w:t>
            </w:r>
            <w:r>
              <w:rPr>
                <w:b/>
                <w:bCs/>
              </w:rPr>
              <w:t>c</w:t>
            </w:r>
            <w:r w:rsidRPr="00C91693">
              <w:rPr>
                <w:b/>
                <w:bCs/>
              </w:rPr>
              <w:t>ió</w:t>
            </w:r>
          </w:p>
        </w:tc>
      </w:tr>
      <w:tr w:rsidR="00BE1505" w14:paraId="22FAD083" w14:textId="77777777" w:rsidTr="00C91693">
        <w:tc>
          <w:tcPr>
            <w:tcW w:w="4247" w:type="dxa"/>
          </w:tcPr>
          <w:p w14:paraId="2AFEC4E9" w14:textId="7CFE3890" w:rsidR="00BE1505" w:rsidRDefault="00BE1505" w:rsidP="00C91693">
            <w:pPr>
              <w:ind w:firstLine="0"/>
              <w:jc w:val="center"/>
            </w:pPr>
            <w:proofErr w:type="spellStart"/>
            <w:r>
              <w:t>Type</w:t>
            </w:r>
            <w:proofErr w:type="spellEnd"/>
            <w:r>
              <w:t xml:space="preserve"> TR – 0466</w:t>
            </w:r>
          </w:p>
        </w:tc>
        <w:tc>
          <w:tcPr>
            <w:tcW w:w="4247" w:type="dxa"/>
          </w:tcPr>
          <w:p w14:paraId="0AD4DBA4" w14:textId="1AD8BB2A" w:rsidR="00BE1505" w:rsidRDefault="00BE1505" w:rsidP="00E84ED6">
            <w:pPr>
              <w:ind w:firstLine="0"/>
            </w:pPr>
            <w:r>
              <w:t>Jelgenerátor</w:t>
            </w:r>
          </w:p>
        </w:tc>
      </w:tr>
      <w:tr w:rsidR="00BE1505" w14:paraId="1E5B0EBB" w14:textId="77777777" w:rsidTr="00C91693">
        <w:tc>
          <w:tcPr>
            <w:tcW w:w="4247" w:type="dxa"/>
          </w:tcPr>
          <w:p w14:paraId="7625803A" w14:textId="27C4CEFD" w:rsidR="00BE1505" w:rsidRDefault="00BE1505" w:rsidP="00C91693">
            <w:pPr>
              <w:ind w:firstLine="0"/>
              <w:jc w:val="center"/>
            </w:pPr>
            <w:proofErr w:type="spellStart"/>
            <w:r>
              <w:t>Tektronix</w:t>
            </w:r>
            <w:proofErr w:type="spellEnd"/>
            <w:r>
              <w:t xml:space="preserve"> 434 </w:t>
            </w:r>
            <w:proofErr w:type="spellStart"/>
            <w:r>
              <w:t>storage</w:t>
            </w:r>
            <w:proofErr w:type="spellEnd"/>
            <w:r>
              <w:t xml:space="preserve"> </w:t>
            </w:r>
            <w:proofErr w:type="spellStart"/>
            <w:r>
              <w:t>oscilloscope</w:t>
            </w:r>
            <w:proofErr w:type="spellEnd"/>
          </w:p>
        </w:tc>
        <w:tc>
          <w:tcPr>
            <w:tcW w:w="4247" w:type="dxa"/>
          </w:tcPr>
          <w:p w14:paraId="17B53911" w14:textId="56004CCB" w:rsidR="00BE1505" w:rsidRDefault="00BE1505" w:rsidP="00CF5B8C">
            <w:pPr>
              <w:keepNext/>
              <w:ind w:firstLine="0"/>
            </w:pPr>
            <w:r>
              <w:t>Jelvizsgálat</w:t>
            </w:r>
          </w:p>
        </w:tc>
      </w:tr>
    </w:tbl>
    <w:bookmarkStart w:id="27" w:name="_Ref136266477"/>
    <w:p w14:paraId="37564231" w14:textId="5EDBF512" w:rsidR="00CF5B8C" w:rsidRDefault="00CF5B8C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A4E55">
        <w:rPr>
          <w:noProof/>
        </w:rPr>
        <w:t>16</w:t>
      </w:r>
      <w:r>
        <w:fldChar w:fldCharType="end"/>
      </w:r>
      <w:r>
        <w:t>. ábra</w:t>
      </w:r>
      <w:bookmarkEnd w:id="27"/>
      <w:r>
        <w:t xml:space="preserve"> Teszt konfiguráció</w:t>
      </w:r>
    </w:p>
    <w:p w14:paraId="65945907" w14:textId="15F86DEF" w:rsidR="00C91693" w:rsidRDefault="00BE1505" w:rsidP="00C91693">
      <w:pPr>
        <w:pStyle w:val="Kp"/>
      </w:pPr>
      <w:r w:rsidRPr="00BE1505">
        <w:rPr>
          <w:noProof/>
        </w:rPr>
        <w:lastRenderedPageBreak/>
        <w:drawing>
          <wp:inline distT="0" distB="0" distL="0" distR="0" wp14:anchorId="769E26E3" wp14:editId="4A4CB893">
            <wp:extent cx="5400040" cy="2809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AD3A" w14:textId="1DE3E22F" w:rsidR="00C91693" w:rsidRDefault="00AD3647" w:rsidP="00C91693">
      <w:pPr>
        <w:pStyle w:val="Caption"/>
      </w:pPr>
      <w:fldSimple w:instr=" SEQ ábra \* ARABIC ">
        <w:r w:rsidR="00DA4E55">
          <w:rPr>
            <w:noProof/>
          </w:rPr>
          <w:t>17</w:t>
        </w:r>
      </w:fldSimple>
      <w:r w:rsidR="00C91693">
        <w:t>. ábra Tesztösszeállítás</w:t>
      </w:r>
    </w:p>
    <w:p w14:paraId="73379956" w14:textId="4BBB2F01" w:rsidR="008C0419" w:rsidRDefault="002A24AA" w:rsidP="002A24AA">
      <w:pPr>
        <w:pStyle w:val="Heading1"/>
      </w:pPr>
      <w:bookmarkStart w:id="28" w:name="_Toc136800825"/>
      <w:r>
        <w:lastRenderedPageBreak/>
        <w:t>Jövőbeli tervek</w:t>
      </w:r>
      <w:bookmarkEnd w:id="28"/>
    </w:p>
    <w:p w14:paraId="41EF0099" w14:textId="3B8100F5" w:rsidR="001D3C22" w:rsidRDefault="002A24AA" w:rsidP="001D3C22">
      <w:r>
        <w:t xml:space="preserve">A feladatom során így csak egyetlen effektet tudtam megvalósítani, melynek fejlesztése során rengeteg </w:t>
      </w:r>
      <w:proofErr w:type="spellStart"/>
      <w:r>
        <w:t>jelfeldoglozási</w:t>
      </w:r>
      <w:proofErr w:type="spellEnd"/>
      <w:r>
        <w:t xml:space="preserve"> metódussal „trükkel” találkoztam. </w:t>
      </w:r>
      <w:r w:rsidR="00897307">
        <w:t xml:space="preserve">A gyakorlatban használt effektek jelentős része olyan alapokon </w:t>
      </w:r>
      <w:proofErr w:type="spellStart"/>
      <w:r w:rsidR="00897307">
        <w:t>nyugsz</w:t>
      </w:r>
      <w:r w:rsidR="00F9258B">
        <w:t>anak</w:t>
      </w:r>
      <w:proofErr w:type="spellEnd"/>
      <w:r w:rsidR="00897307">
        <w:t>, melyek</w:t>
      </w:r>
      <w:r w:rsidR="00F9258B">
        <w:t xml:space="preserve"> megértését</w:t>
      </w:r>
      <w:r w:rsidR="00897307">
        <w:t xml:space="preserve"> </w:t>
      </w:r>
      <w:r w:rsidR="00F9258B">
        <w:t xml:space="preserve">ebben a félévben </w:t>
      </w:r>
      <w:r w:rsidR="00897307">
        <w:t>szerzett mind szimulációs mind gyakorlati tapasz</w:t>
      </w:r>
      <w:r w:rsidR="00F9258B">
        <w:t>talat</w:t>
      </w:r>
      <w:r w:rsidR="00CB2D87">
        <w:t xml:space="preserve"> hasznosnak bizonyul</w:t>
      </w:r>
      <w:r w:rsidR="00897307">
        <w:t xml:space="preserve">. </w:t>
      </w:r>
      <w:r>
        <w:t xml:space="preserve">Szeretném továbbfejleszteni ezt a rendszert, több effektet </w:t>
      </w:r>
      <w:r w:rsidR="00897307">
        <w:t>fejleszteni</w:t>
      </w:r>
      <w:r>
        <w:t>, implementálni.</w:t>
      </w:r>
      <w:r w:rsidR="003D2F8D">
        <w:t xml:space="preserve"> A feladathoz valójában elég egy olyan kapcsolást tervezni, mely valójában egy ADC, DAC rendszert alkot.</w:t>
      </w:r>
      <w:r>
        <w:t xml:space="preserve"> </w:t>
      </w:r>
      <w:r w:rsidR="001D3C22">
        <w:t xml:space="preserve">Itt olyan </w:t>
      </w:r>
      <w:r w:rsidR="00AE6A3A">
        <w:t>integrált áramköröket</w:t>
      </w:r>
      <w:r w:rsidR="001D3C22">
        <w:t xml:space="preserve"> választottam</w:t>
      </w:r>
      <w:r w:rsidR="00897307">
        <w:t>,</w:t>
      </w:r>
      <w:r w:rsidR="001D3C22">
        <w:t xml:space="preserve"> melyek lehetővé teszik az akár 24 bites feldolgozást 48 kHz-en a jelenlegi 12</w:t>
      </w:r>
      <w:r w:rsidR="00CB2D87">
        <w:t xml:space="preserve"> bit</w:t>
      </w:r>
      <w:r w:rsidR="001D3C22">
        <w:t xml:space="preserve"> helyett. Ezen felül </w:t>
      </w:r>
      <w:proofErr w:type="spellStart"/>
      <w:r w:rsidR="001D3C22">
        <w:t>sztereo</w:t>
      </w:r>
      <w:proofErr w:type="spellEnd"/>
      <w:r w:rsidR="001D3C22">
        <w:t xml:space="preserve"> kimenetet</w:t>
      </w:r>
      <w:r w:rsidR="00897307">
        <w:t xml:space="preserve"> helyeztem el</w:t>
      </w:r>
      <w:r w:rsidR="001D3C22">
        <w:t xml:space="preserve">, hogy </w:t>
      </w:r>
      <w:r w:rsidR="00A820B7">
        <w:t>komplexebb</w:t>
      </w:r>
      <w:r w:rsidR="001D3C22">
        <w:t xml:space="preserve"> hanghatásokat tudjak generálni.</w:t>
      </w:r>
      <w:r w:rsidR="00897307">
        <w:t xml:space="preserve"> Ilyen például a híresebb </w:t>
      </w:r>
      <w:proofErr w:type="spellStart"/>
      <w:r w:rsidR="00897307">
        <w:t>ping-pong</w:t>
      </w:r>
      <w:proofErr w:type="spellEnd"/>
      <w:r w:rsidR="00897307">
        <w:t xml:space="preserve"> </w:t>
      </w:r>
      <w:r w:rsidR="003D2F8D">
        <w:t>visszhang</w:t>
      </w:r>
      <w:r w:rsidR="00897307">
        <w:t xml:space="preserve"> effekt, ahol a jobb és bal oldalról eltérő időközönként érkezik a késlelte</w:t>
      </w:r>
      <w:r w:rsidR="005B3FF1">
        <w:t>te</w:t>
      </w:r>
      <w:r w:rsidR="00897307">
        <w:t>tt hang.</w:t>
      </w:r>
    </w:p>
    <w:p w14:paraId="5F0E90B1" w14:textId="373F9C7E" w:rsidR="00A820B7" w:rsidRDefault="00A820B7" w:rsidP="00A820B7">
      <w:pPr>
        <w:pStyle w:val="Heading2"/>
      </w:pPr>
      <w:bookmarkStart w:id="29" w:name="_Toc136800826"/>
      <w:r>
        <w:t>Nyomtatott áramköri terv</w:t>
      </w:r>
      <w:bookmarkEnd w:id="29"/>
    </w:p>
    <w:p w14:paraId="1E636298" w14:textId="29F8723D" w:rsidR="00A820B7" w:rsidRDefault="00A820B7" w:rsidP="00A820B7">
      <w:r>
        <w:t xml:space="preserve">A céláramkör feladata a beérkező jelek </w:t>
      </w:r>
      <w:r w:rsidR="00C52890">
        <w:t>feldolgozása</w:t>
      </w:r>
      <w:r>
        <w:t>, majd vissz</w:t>
      </w:r>
      <w:r w:rsidR="00C52890">
        <w:t xml:space="preserve">a </w:t>
      </w:r>
      <w:r>
        <w:t xml:space="preserve">alakítása. A moduláció mértékét potenciométerek segítségével lehet hangolni. </w:t>
      </w:r>
      <w:r w:rsidR="00B03183">
        <w:t xml:space="preserve">Mivel ebben a rendszerben mind analóg és digitális is </w:t>
      </w:r>
      <w:r w:rsidR="00C61DDF">
        <w:t>megtalálható</w:t>
      </w:r>
      <w:r w:rsidR="00B03183">
        <w:t xml:space="preserve"> kifejezetten figyelni kell a megfelelő szeparációra. A digitális jelek könnyen indukálhatnak zajt azok közelében lévő analóg vonalakon, meghiúsítva a mérés hitelességét, vagy ami rosszabb a kimeneti jelünkben hallhatóvá válik. </w:t>
      </w:r>
      <w:r w:rsidR="00C61DDF">
        <w:t>A PCB (nyomtatott áramkör) egyrészt kényelem másrészt szigetelés miatt 4 rétegűre választottam.</w:t>
      </w:r>
      <w:r w:rsidR="0035785A">
        <w:t xml:space="preserve"> Külön digitális és analóg tápfeszültséget és földet hoztam létre, melyek külön rétegekre lettek leosztva. </w:t>
      </w:r>
      <w:r w:rsidR="007D1083">
        <w:t xml:space="preserve">Az 1. réteg a digitális föld és </w:t>
      </w:r>
      <w:r w:rsidR="002E3A74">
        <w:t>felszínen</w:t>
      </w:r>
      <w:r w:rsidR="007D1083">
        <w:t xml:space="preserve"> az analóg </w:t>
      </w:r>
      <w:r w:rsidR="003B6775">
        <w:t>komponenseket kötöttem egymáshoz.</w:t>
      </w:r>
      <w:r w:rsidR="002E3A74">
        <w:t xml:space="preserve"> A mikrokontroller 3.3 V feszültségen működik, ezért olyan ADC és DAC berendezéseket választottam melyek szintén m</w:t>
      </w:r>
      <w:r w:rsidR="009F5C5E">
        <w:t>ű</w:t>
      </w:r>
      <w:r w:rsidR="002E3A74">
        <w:t xml:space="preserve">ködnek ilyen feszültségszinteken, így nem szükséges szintemelő áramkör köztük lévő SPI kommunikációhoz. </w:t>
      </w:r>
      <w:r w:rsidR="00757657">
        <w:t>Az analóg feszültség szintén ezeknek az eszközöknek készült, ugyanúgy 3.3 V, de az illesztőáramkör</w:t>
      </w:r>
      <w:r w:rsidR="00D05B3A">
        <w:t xml:space="preserve"> (műveletierősítő)</w:t>
      </w:r>
      <w:r w:rsidR="00757657">
        <w:t>, melyet az adatlapból emeltem át a tervembe</w:t>
      </w:r>
      <w:r w:rsidR="00D05B3A">
        <w:t>,</w:t>
      </w:r>
      <w:r w:rsidR="00757657">
        <w:t xml:space="preserve"> +9 és -9 V </w:t>
      </w:r>
      <w:r w:rsidR="00D05B3A">
        <w:t xml:space="preserve">feszültséget kap. A zeneiparban gitárosok körében két táplálási megoldás terjedt el. Az egyik egy 9 V-os elem, mely az analóg áramkörök rendkívül alacsony fogyasztásuk miatt hosszútávon használható. Óriási előnye, hogy az ilyen jellegű tápegység nem terhelt kapcsolási zajjal, így ezek ideálisak </w:t>
      </w:r>
      <w:proofErr w:type="spellStart"/>
      <w:r w:rsidR="00D05B3A">
        <w:t>audi</w:t>
      </w:r>
      <w:r w:rsidR="001B641D">
        <w:t>ó</w:t>
      </w:r>
      <w:proofErr w:type="spellEnd"/>
      <w:r w:rsidR="00D05B3A">
        <w:t xml:space="preserve"> felhasználásra. </w:t>
      </w:r>
      <w:r w:rsidR="00781681">
        <w:t xml:space="preserve">Mivel az </w:t>
      </w:r>
      <w:r w:rsidR="00D113A1">
        <w:t>digitális</w:t>
      </w:r>
      <w:r w:rsidR="00937973">
        <w:t xml:space="preserve"> </w:t>
      </w:r>
      <w:r w:rsidR="00781681">
        <w:t xml:space="preserve">effektek komoly számításigényes </w:t>
      </w:r>
      <w:r w:rsidR="00D113A1">
        <w:t>eszközök</w:t>
      </w:r>
      <w:r w:rsidR="00781681">
        <w:t>, gyakran elérik az 500 mA-</w:t>
      </w:r>
      <w:r w:rsidR="00781681">
        <w:lastRenderedPageBreak/>
        <w:t xml:space="preserve">es áramértéket is. Ilyen alkalmazásokhoz ezek az egyszerű elemes tápegység nem elég, dedikált tápegységet kell használni. </w:t>
      </w:r>
      <w:r w:rsidR="002F620B">
        <w:t xml:space="preserve">Ezek az elemes korszak miatt továbbra is +9 V és +18 V értékeket képviselnek. </w:t>
      </w:r>
      <w:r w:rsidR="009A1ECB">
        <w:t xml:space="preserve">További probléma, hogy effektek egymás után kötésekor a föld csatlakozik a </w:t>
      </w:r>
      <w:proofErr w:type="spellStart"/>
      <w:r w:rsidR="009A1ECB">
        <w:t>jack</w:t>
      </w:r>
      <w:proofErr w:type="spellEnd"/>
      <w:r w:rsidR="009A1ECB">
        <w:t xml:space="preserve"> csatlakozókon, és csatlakozik a tápegység csatlakozóján.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6"/>
        <w:gridCol w:w="1736"/>
        <w:gridCol w:w="5142"/>
      </w:tblGrid>
      <w:tr w:rsidR="002E3A74" w14:paraId="1FA2EA34" w14:textId="77777777" w:rsidTr="00E22838">
        <w:trPr>
          <w:trHeight w:val="813"/>
        </w:trPr>
        <w:tc>
          <w:tcPr>
            <w:tcW w:w="1615" w:type="dxa"/>
            <w:shd w:val="clear" w:color="auto" w:fill="E7E6E6" w:themeFill="background2"/>
            <w:vAlign w:val="center"/>
          </w:tcPr>
          <w:p w14:paraId="683E2670" w14:textId="3072A692" w:rsidR="002E3A74" w:rsidRPr="00DA7299" w:rsidRDefault="002E3A74" w:rsidP="00DA7299">
            <w:pPr>
              <w:ind w:firstLine="0"/>
              <w:jc w:val="center"/>
              <w:rPr>
                <w:b/>
                <w:bCs/>
              </w:rPr>
            </w:pPr>
            <w:r w:rsidRPr="00DA7299">
              <w:rPr>
                <w:b/>
                <w:bCs/>
              </w:rPr>
              <w:t>Eszköz</w:t>
            </w:r>
          </w:p>
        </w:tc>
        <w:tc>
          <w:tcPr>
            <w:tcW w:w="1710" w:type="dxa"/>
            <w:shd w:val="clear" w:color="auto" w:fill="E7E6E6" w:themeFill="background2"/>
            <w:vAlign w:val="center"/>
          </w:tcPr>
          <w:p w14:paraId="33559132" w14:textId="5899D040" w:rsidR="002E3A74" w:rsidRPr="00DA7299" w:rsidRDefault="002E3A74" w:rsidP="00DA7299">
            <w:pPr>
              <w:ind w:firstLine="0"/>
              <w:jc w:val="center"/>
              <w:rPr>
                <w:b/>
                <w:bCs/>
              </w:rPr>
            </w:pPr>
            <w:r w:rsidRPr="00DA7299">
              <w:rPr>
                <w:b/>
                <w:bCs/>
              </w:rPr>
              <w:t>Funkció</w:t>
            </w:r>
          </w:p>
        </w:tc>
        <w:tc>
          <w:tcPr>
            <w:tcW w:w="5169" w:type="dxa"/>
            <w:shd w:val="clear" w:color="auto" w:fill="E7E6E6" w:themeFill="background2"/>
            <w:vAlign w:val="center"/>
          </w:tcPr>
          <w:p w14:paraId="74B00453" w14:textId="6ED518C2" w:rsidR="002E3A74" w:rsidRPr="00DA7299" w:rsidRDefault="00E928EB" w:rsidP="00DA7299">
            <w:pPr>
              <w:ind w:firstLine="0"/>
              <w:jc w:val="center"/>
              <w:rPr>
                <w:b/>
                <w:bCs/>
              </w:rPr>
            </w:pPr>
            <w:r w:rsidRPr="00DA7299">
              <w:rPr>
                <w:b/>
                <w:bCs/>
              </w:rPr>
              <w:t>Választás oka</w:t>
            </w:r>
          </w:p>
        </w:tc>
      </w:tr>
      <w:tr w:rsidR="002E3A74" w14:paraId="475F48FA" w14:textId="77777777" w:rsidTr="00087112">
        <w:tc>
          <w:tcPr>
            <w:tcW w:w="1615" w:type="dxa"/>
          </w:tcPr>
          <w:p w14:paraId="47FF7EB8" w14:textId="273FBFB7" w:rsidR="002E3A74" w:rsidRDefault="00E928EB" w:rsidP="00F32918">
            <w:pPr>
              <w:ind w:firstLine="0"/>
              <w:jc w:val="center"/>
            </w:pPr>
            <w:r>
              <w:t>STM</w:t>
            </w:r>
            <w:r w:rsidR="00087112">
              <w:t>32H730</w:t>
            </w:r>
            <w:r w:rsidR="00DC3D8C">
              <w:t xml:space="preserve"> </w:t>
            </w:r>
            <w:r w:rsidR="00DC3D8C">
              <w:fldChar w:fldCharType="begin"/>
            </w:r>
            <w:r w:rsidR="00DC3D8C">
              <w:instrText xml:space="preserve"> REF _Ref136800374 \r \h </w:instrText>
            </w:r>
            <w:r w:rsidR="00DC3D8C">
              <w:fldChar w:fldCharType="separate"/>
            </w:r>
            <w:r w:rsidR="00DC3D8C">
              <w:t>[13]</w:t>
            </w:r>
            <w:r w:rsidR="00DC3D8C">
              <w:fldChar w:fldCharType="end"/>
            </w:r>
          </w:p>
        </w:tc>
        <w:tc>
          <w:tcPr>
            <w:tcW w:w="1710" w:type="dxa"/>
          </w:tcPr>
          <w:p w14:paraId="2FAD2AAB" w14:textId="64D9667B" w:rsidR="002E3A74" w:rsidRDefault="00087112" w:rsidP="00F32918">
            <w:pPr>
              <w:ind w:firstLine="0"/>
              <w:jc w:val="left"/>
            </w:pPr>
            <w:r>
              <w:t>mikrokontroller</w:t>
            </w:r>
          </w:p>
        </w:tc>
        <w:tc>
          <w:tcPr>
            <w:tcW w:w="5169" w:type="dxa"/>
          </w:tcPr>
          <w:p w14:paraId="214AA316" w14:textId="76D4BABA" w:rsidR="002E3A74" w:rsidRDefault="005A40AE" w:rsidP="00A820B7">
            <w:pPr>
              <w:ind w:firstLine="0"/>
            </w:pPr>
            <w:r>
              <w:t xml:space="preserve">1 magos </w:t>
            </w:r>
            <w:proofErr w:type="spellStart"/>
            <w:r w:rsidR="00A43EEC">
              <w:t>arm</w:t>
            </w:r>
            <w:proofErr w:type="spellEnd"/>
            <w:r w:rsidR="00A43EEC">
              <w:t xml:space="preserve"> </w:t>
            </w:r>
            <w:r w:rsidR="00087112">
              <w:t>M7-es design, 550Mhz, nagy memória</w:t>
            </w:r>
          </w:p>
        </w:tc>
      </w:tr>
      <w:tr w:rsidR="002E3A74" w14:paraId="6429DACE" w14:textId="77777777" w:rsidTr="00087112">
        <w:tc>
          <w:tcPr>
            <w:tcW w:w="1615" w:type="dxa"/>
          </w:tcPr>
          <w:p w14:paraId="2D7F6B53" w14:textId="0684E438" w:rsidR="002E3A74" w:rsidRDefault="00087112" w:rsidP="00F32918">
            <w:pPr>
              <w:ind w:firstLine="0"/>
              <w:jc w:val="center"/>
            </w:pPr>
            <w:r>
              <w:t>AD1974</w:t>
            </w:r>
            <w:r w:rsidR="00DC3D8C">
              <w:fldChar w:fldCharType="begin"/>
            </w:r>
            <w:r w:rsidR="00DC3D8C">
              <w:instrText xml:space="preserve"> REF _Ref136800379 \r \h </w:instrText>
            </w:r>
            <w:r w:rsidR="00DC3D8C">
              <w:fldChar w:fldCharType="separate"/>
            </w:r>
            <w:r w:rsidR="00DC3D8C">
              <w:t>[16]</w:t>
            </w:r>
            <w:r w:rsidR="00DC3D8C">
              <w:fldChar w:fldCharType="end"/>
            </w:r>
          </w:p>
        </w:tc>
        <w:tc>
          <w:tcPr>
            <w:tcW w:w="1710" w:type="dxa"/>
          </w:tcPr>
          <w:p w14:paraId="0C451417" w14:textId="42F91128" w:rsidR="002E3A74" w:rsidRDefault="00087112" w:rsidP="00F32918">
            <w:pPr>
              <w:ind w:firstLine="0"/>
              <w:jc w:val="left"/>
            </w:pPr>
            <w:r>
              <w:t>ADC</w:t>
            </w:r>
          </w:p>
        </w:tc>
        <w:tc>
          <w:tcPr>
            <w:tcW w:w="5169" w:type="dxa"/>
          </w:tcPr>
          <w:p w14:paraId="51206E07" w14:textId="5E7BD159" w:rsidR="002E3A74" w:rsidRDefault="00087112" w:rsidP="00A820B7">
            <w:pPr>
              <w:ind w:firstLine="0"/>
            </w:pPr>
            <w:r>
              <w:t>SPI, 24 bit, 8-192 kHz, SNR = 10</w:t>
            </w:r>
            <w:r w:rsidR="00EC75BC">
              <w:t>7</w:t>
            </w:r>
            <w:r>
              <w:t xml:space="preserve"> dB</w:t>
            </w:r>
          </w:p>
        </w:tc>
      </w:tr>
      <w:tr w:rsidR="002E3A74" w14:paraId="203AFDF6" w14:textId="77777777" w:rsidTr="00087112">
        <w:tc>
          <w:tcPr>
            <w:tcW w:w="1615" w:type="dxa"/>
          </w:tcPr>
          <w:p w14:paraId="34BC0FFE" w14:textId="61D54FAA" w:rsidR="002E3A74" w:rsidRDefault="00087112" w:rsidP="00F32918">
            <w:pPr>
              <w:ind w:firstLine="0"/>
              <w:jc w:val="center"/>
            </w:pPr>
            <w:r>
              <w:t>AD1934</w:t>
            </w:r>
            <w:r w:rsidR="00DC3D8C">
              <w:fldChar w:fldCharType="begin"/>
            </w:r>
            <w:r w:rsidR="00DC3D8C">
              <w:instrText xml:space="preserve"> REF _Ref136800382 \r \h </w:instrText>
            </w:r>
            <w:r w:rsidR="00DC3D8C">
              <w:fldChar w:fldCharType="separate"/>
            </w:r>
            <w:r w:rsidR="00DC3D8C">
              <w:t>[15]</w:t>
            </w:r>
            <w:r w:rsidR="00DC3D8C">
              <w:fldChar w:fldCharType="end"/>
            </w:r>
          </w:p>
        </w:tc>
        <w:tc>
          <w:tcPr>
            <w:tcW w:w="1710" w:type="dxa"/>
          </w:tcPr>
          <w:p w14:paraId="2DBE401E" w14:textId="39E15A9D" w:rsidR="002E3A74" w:rsidRDefault="00087112" w:rsidP="00F32918">
            <w:pPr>
              <w:ind w:firstLine="0"/>
              <w:jc w:val="left"/>
            </w:pPr>
            <w:r>
              <w:t>DAC</w:t>
            </w:r>
          </w:p>
        </w:tc>
        <w:tc>
          <w:tcPr>
            <w:tcW w:w="5169" w:type="dxa"/>
          </w:tcPr>
          <w:p w14:paraId="76AE8541" w14:textId="75617D32" w:rsidR="002E3A74" w:rsidRDefault="00087112" w:rsidP="00A820B7">
            <w:pPr>
              <w:ind w:firstLine="0"/>
            </w:pPr>
            <w:r>
              <w:t>SPI, 24 bit</w:t>
            </w:r>
            <w:r w:rsidR="00EC75BC">
              <w:t xml:space="preserve">, </w:t>
            </w:r>
            <w:proofErr w:type="spellStart"/>
            <w:r w:rsidR="00EC75BC">
              <w:t>sztereo</w:t>
            </w:r>
            <w:proofErr w:type="spellEnd"/>
            <w:r w:rsidR="00EC75BC">
              <w:t xml:space="preserve"> kimenet, SNR = 108 dB</w:t>
            </w:r>
          </w:p>
        </w:tc>
      </w:tr>
      <w:tr w:rsidR="00A065A7" w14:paraId="26B5658C" w14:textId="77777777" w:rsidTr="00087112">
        <w:tc>
          <w:tcPr>
            <w:tcW w:w="1615" w:type="dxa"/>
          </w:tcPr>
          <w:p w14:paraId="43167292" w14:textId="4853091E" w:rsidR="00A065A7" w:rsidRDefault="00A065A7" w:rsidP="00F32918">
            <w:pPr>
              <w:ind w:firstLine="0"/>
              <w:jc w:val="center"/>
            </w:pPr>
            <w:r>
              <w:t>ICL7660S</w:t>
            </w:r>
            <w:r w:rsidR="00DC3D8C">
              <w:fldChar w:fldCharType="begin"/>
            </w:r>
            <w:r w:rsidR="00DC3D8C">
              <w:instrText xml:space="preserve"> REF _Ref136800386 \r \h </w:instrText>
            </w:r>
            <w:r w:rsidR="00DC3D8C">
              <w:fldChar w:fldCharType="separate"/>
            </w:r>
            <w:r w:rsidR="00DC3D8C">
              <w:t>[12]</w:t>
            </w:r>
            <w:r w:rsidR="00DC3D8C">
              <w:fldChar w:fldCharType="end"/>
            </w:r>
          </w:p>
        </w:tc>
        <w:tc>
          <w:tcPr>
            <w:tcW w:w="1710" w:type="dxa"/>
          </w:tcPr>
          <w:p w14:paraId="4F361BF6" w14:textId="400B8B18" w:rsidR="00A065A7" w:rsidRDefault="00A065A7" w:rsidP="00F32918">
            <w:pPr>
              <w:ind w:firstLine="0"/>
              <w:jc w:val="left"/>
            </w:pPr>
            <w:r>
              <w:t>negatív feszültség</w:t>
            </w:r>
            <w:r w:rsidR="00E22838">
              <w:t xml:space="preserve"> előállítása</w:t>
            </w:r>
          </w:p>
        </w:tc>
        <w:tc>
          <w:tcPr>
            <w:tcW w:w="5169" w:type="dxa"/>
          </w:tcPr>
          <w:p w14:paraId="69DB8CCC" w14:textId="17F23BFF" w:rsidR="00A065A7" w:rsidRDefault="00A065A7" w:rsidP="00A820B7">
            <w:pPr>
              <w:ind w:firstLine="0"/>
            </w:pPr>
            <w:proofErr w:type="spellStart"/>
            <w:r>
              <w:t>Boost</w:t>
            </w:r>
            <w:proofErr w:type="spellEnd"/>
            <w:r>
              <w:t xml:space="preserve"> módban 35 kHz-es kapcsolási frekvencia, kevés alkatrész</w:t>
            </w:r>
          </w:p>
        </w:tc>
      </w:tr>
      <w:tr w:rsidR="00E22838" w14:paraId="01E8B759" w14:textId="77777777" w:rsidTr="00087112">
        <w:tc>
          <w:tcPr>
            <w:tcW w:w="1615" w:type="dxa"/>
          </w:tcPr>
          <w:p w14:paraId="2B5CDD5F" w14:textId="0E0DDEA2" w:rsidR="00E22838" w:rsidRDefault="00E22838" w:rsidP="00F32918">
            <w:pPr>
              <w:ind w:firstLine="0"/>
              <w:jc w:val="center"/>
            </w:pPr>
            <w:r>
              <w:t>OP275</w:t>
            </w:r>
            <w:r w:rsidR="00DC3D8C">
              <w:fldChar w:fldCharType="begin"/>
            </w:r>
            <w:r w:rsidR="00DC3D8C">
              <w:instrText xml:space="preserve"> REF _Ref136800390 \r \h </w:instrText>
            </w:r>
            <w:r w:rsidR="00DC3D8C">
              <w:fldChar w:fldCharType="separate"/>
            </w:r>
            <w:r w:rsidR="00DC3D8C">
              <w:t>[14]</w:t>
            </w:r>
            <w:r w:rsidR="00DC3D8C">
              <w:fldChar w:fldCharType="end"/>
            </w:r>
          </w:p>
        </w:tc>
        <w:tc>
          <w:tcPr>
            <w:tcW w:w="1710" w:type="dxa"/>
          </w:tcPr>
          <w:p w14:paraId="24A55277" w14:textId="06A576D8" w:rsidR="00E22838" w:rsidRDefault="00E22838" w:rsidP="00F32918">
            <w:pPr>
              <w:ind w:firstLine="0"/>
              <w:jc w:val="left"/>
            </w:pPr>
            <w:r>
              <w:t>műveleti erősítő (illesztés)</w:t>
            </w:r>
          </w:p>
        </w:tc>
        <w:tc>
          <w:tcPr>
            <w:tcW w:w="5169" w:type="dxa"/>
          </w:tcPr>
          <w:p w14:paraId="7559679C" w14:textId="31981B96" w:rsidR="00E22838" w:rsidRDefault="00E22838" w:rsidP="00A820B7">
            <w:pPr>
              <w:ind w:firstLine="0"/>
            </w:pPr>
            <w:r>
              <w:t>Az adatlap alapján ajánlott műveleti erősítő</w:t>
            </w:r>
          </w:p>
        </w:tc>
      </w:tr>
    </w:tbl>
    <w:p w14:paraId="727F445F" w14:textId="77777777" w:rsidR="002E3A74" w:rsidRPr="00A820B7" w:rsidRDefault="002E3A74" w:rsidP="00A820B7"/>
    <w:p w14:paraId="0A7D9C94" w14:textId="77777777" w:rsidR="00A820B7" w:rsidRDefault="00A820B7" w:rsidP="00A820B7">
      <w:pPr>
        <w:pStyle w:val="Kp"/>
      </w:pPr>
      <w:r>
        <w:rPr>
          <w:noProof/>
        </w:rPr>
        <w:drawing>
          <wp:inline distT="0" distB="0" distL="0" distR="0" wp14:anchorId="0CA5038B" wp14:editId="3B2030ED">
            <wp:extent cx="5400040" cy="3525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B4AF" w14:textId="42037454" w:rsidR="00A820B7" w:rsidRPr="00A820B7" w:rsidRDefault="00A820B7" w:rsidP="00A820B7">
      <w:pPr>
        <w:pStyle w:val="Caption"/>
      </w:pPr>
      <w:fldSimple w:instr=" SEQ ábra \* ARABIC ">
        <w:r w:rsidR="00DA4E55">
          <w:rPr>
            <w:noProof/>
          </w:rPr>
          <w:t>18</w:t>
        </w:r>
      </w:fldSimple>
      <w:r>
        <w:t>. ábra Nyomtatott áramköri terv</w:t>
      </w:r>
    </w:p>
    <w:p w14:paraId="1FDF7C1D" w14:textId="0DC51663" w:rsidR="009B2EED" w:rsidRPr="009B2EED" w:rsidRDefault="009B2EED" w:rsidP="00763365">
      <w:pPr>
        <w:pStyle w:val="Heading1"/>
        <w:numPr>
          <w:ilvl w:val="0"/>
          <w:numId w:val="0"/>
        </w:numPr>
      </w:pPr>
    </w:p>
    <w:p w14:paraId="7D9FC970" w14:textId="1F23B91A" w:rsidR="00B50CAA" w:rsidRDefault="00796A5E" w:rsidP="00796A5E">
      <w:pPr>
        <w:pStyle w:val="Irodalomjegyzksor"/>
      </w:pPr>
      <w:bookmarkStart w:id="30" w:name="_Ref135074509"/>
      <w:r>
        <w:t xml:space="preserve">The Overlap-Add (OLA) Systems for Audio Analysis and Synthesis </w:t>
      </w:r>
      <w:r w:rsidR="009A002C">
        <w:t xml:space="preserve">- </w:t>
      </w:r>
      <w:r>
        <w:t xml:space="preserve">Yi-Wen Liu </w:t>
      </w:r>
      <w:hyperlink r:id="rId33" w:history="1">
        <w:r w:rsidR="009A002C" w:rsidRPr="009F55F2">
          <w:rPr>
            <w:rStyle w:val="Hyperlink"/>
          </w:rPr>
          <w:t>https://ocw.nthu.edu.tw/ocw/upload/130/1608/10410%E5%8A%89%E5%A5%95%E6%96%87%E6%95%99%E6%8E%88%E6%95%B8%E4%BD%8D%E6%95%B8%E4%BD%8D%E8%81%B2%E8%A8%8A%E5%88%86%E6%9E%90%E8%88%87%E5%90%88%E6%88%90L4_Lecture-4-OLA-2015.pdf</w:t>
        </w:r>
      </w:hyperlink>
      <w:bookmarkEnd w:id="30"/>
    </w:p>
    <w:p w14:paraId="6C419C4C" w14:textId="0B75973F" w:rsidR="009A002C" w:rsidRDefault="009A002C" w:rsidP="00796A5E">
      <w:pPr>
        <w:pStyle w:val="Irodalomjegyzksor"/>
      </w:pPr>
      <w:bookmarkStart w:id="31" w:name="_Ref135075228"/>
      <w:r>
        <w:t xml:space="preserve">Real-Time Polyphonic Octave Doubling for the Guitar - Etienne Thuillier </w:t>
      </w:r>
      <w:hyperlink r:id="rId34" w:history="1">
        <w:r w:rsidR="0022320A" w:rsidRPr="007D0D95">
          <w:rPr>
            <w:rStyle w:val="Hyperlink"/>
          </w:rPr>
          <w:t>https://aaltodoc.aalto.fi/bitstream/handle/123456789/20158/master_Thuillier_Etienne_2016.pdf?sequence=1&amp;isAllowed=y</w:t>
        </w:r>
      </w:hyperlink>
      <w:bookmarkEnd w:id="31"/>
    </w:p>
    <w:p w14:paraId="54D63EAB" w14:textId="1E8170B7" w:rsidR="0022320A" w:rsidRDefault="0022320A" w:rsidP="00796A5E">
      <w:pPr>
        <w:pStyle w:val="Irodalomjegyzksor"/>
      </w:pPr>
      <w:bookmarkStart w:id="32" w:name="_Ref136170537"/>
      <w:r>
        <w:t xml:space="preserve">Matlab ERB filterbank vizualizáció </w:t>
      </w:r>
      <w:hyperlink r:id="rId35" w:history="1">
        <w:r w:rsidRPr="007D0D95">
          <w:rPr>
            <w:rStyle w:val="Hyperlink"/>
          </w:rPr>
          <w:t>https://www.mathworks.com/help/audio/ref/designauditoryfilterbank.html</w:t>
        </w:r>
      </w:hyperlink>
      <w:bookmarkEnd w:id="32"/>
    </w:p>
    <w:p w14:paraId="27019A0A" w14:textId="6EB63490" w:rsidR="0022320A" w:rsidRDefault="0022320A" w:rsidP="00796A5E">
      <w:pPr>
        <w:pStyle w:val="Irodalomjegyzksor"/>
      </w:pPr>
      <w:r>
        <w:t>CMSIS</w:t>
      </w:r>
      <w:r w:rsidR="0093542E">
        <w:t xml:space="preserve"> DSP</w:t>
      </w:r>
      <w:r>
        <w:t xml:space="preserve"> függvények </w:t>
      </w:r>
      <w:r w:rsidR="00166BEB">
        <w:t xml:space="preserve">listája </w:t>
      </w:r>
      <w:hyperlink r:id="rId36" w:history="1">
        <w:r w:rsidR="00F07FF7" w:rsidRPr="007D0D95">
          <w:rPr>
            <w:rStyle w:val="Hyperlink"/>
          </w:rPr>
          <w:t>https://www.keil.com/pack/doc/CMSIS/DSP/html/modules.html</w:t>
        </w:r>
      </w:hyperlink>
    </w:p>
    <w:p w14:paraId="6DFF4851" w14:textId="5965AA73" w:rsidR="00F07FF7" w:rsidRDefault="00F07FF7" w:rsidP="00796A5E">
      <w:pPr>
        <w:pStyle w:val="Irodalomjegyzksor"/>
      </w:pPr>
      <w:bookmarkStart w:id="33" w:name="_Ref136170459"/>
      <w:r>
        <w:t xml:space="preserve">Tycobrahe Octavia </w:t>
      </w:r>
      <w:hyperlink r:id="rId37" w:history="1">
        <w:r w:rsidRPr="007D0D95">
          <w:rPr>
            <w:rStyle w:val="Hyperlink"/>
          </w:rPr>
          <w:t>https://fuzzcentral.ssguitar.com/octavia.php</w:t>
        </w:r>
      </w:hyperlink>
      <w:bookmarkEnd w:id="33"/>
    </w:p>
    <w:p w14:paraId="4FF7CCBF" w14:textId="15F303FD" w:rsidR="00F07FF7" w:rsidRDefault="00F07FF7" w:rsidP="00796A5E">
      <w:pPr>
        <w:pStyle w:val="Irodalomjegyzksor"/>
      </w:pPr>
      <w:bookmarkStart w:id="34" w:name="_Ref136170509"/>
      <w:r>
        <w:t xml:space="preserve">Biquad Cascade IIR filter </w:t>
      </w:r>
      <w:hyperlink r:id="rId38" w:history="1">
        <w:r w:rsidR="00F60C5A" w:rsidRPr="00212EF0">
          <w:rPr>
            <w:rStyle w:val="Hyperlink"/>
          </w:rPr>
          <w:t>https://www.keil.com/pack/doc/CMSIS/DSP/html/group__BiquadCascadeDF2T.html</w:t>
        </w:r>
      </w:hyperlink>
      <w:bookmarkEnd w:id="34"/>
    </w:p>
    <w:p w14:paraId="55254D4A" w14:textId="70401656" w:rsidR="00F60C5A" w:rsidRDefault="00F60C5A" w:rsidP="00F60C5A">
      <w:pPr>
        <w:pStyle w:val="Irodalomjegyzksor"/>
      </w:pPr>
      <w:r>
        <w:t>CMSIS v5 könyvtár</w:t>
      </w:r>
      <w:r>
        <w:br/>
      </w:r>
      <w:hyperlink r:id="rId39" w:history="1">
        <w:r w:rsidRPr="00212EF0">
          <w:rPr>
            <w:rStyle w:val="Hyperlink"/>
          </w:rPr>
          <w:t>https://github.com/ARM-software/CMSIS_5</w:t>
        </w:r>
      </w:hyperlink>
    </w:p>
    <w:p w14:paraId="75E3A0FD" w14:textId="4E0DAE97" w:rsidR="00F60C5A" w:rsidRDefault="00676A40" w:rsidP="00676A40">
      <w:pPr>
        <w:pStyle w:val="Irodalomjegyzksor"/>
      </w:pPr>
      <w:r>
        <w:t>STM32H755ZI-Q developement board</w:t>
      </w:r>
      <w:r>
        <w:br/>
      </w:r>
      <w:hyperlink r:id="rId40" w:history="1">
        <w:r w:rsidRPr="00212EF0">
          <w:rPr>
            <w:rStyle w:val="Hyperlink"/>
          </w:rPr>
          <w:t>https://www.st.com/en/evaluation-tools/nucleo-h755zi-q.html</w:t>
        </w:r>
      </w:hyperlink>
    </w:p>
    <w:p w14:paraId="15A884CF" w14:textId="3B153B46" w:rsidR="00676A40" w:rsidRDefault="00F41951" w:rsidP="00676A40">
      <w:pPr>
        <w:pStyle w:val="Irodalomjegyzksor"/>
      </w:pPr>
      <w:bookmarkStart w:id="35" w:name="_Ref136259693"/>
      <w:r>
        <w:t xml:space="preserve">CMSIS FFT </w:t>
      </w:r>
      <w:hyperlink r:id="rId41" w:history="1">
        <w:r w:rsidR="00906A2F" w:rsidRPr="00212EF0">
          <w:rPr>
            <w:rStyle w:val="Hyperlink"/>
          </w:rPr>
          <w:t>https://www.keil.com/pack/doc/CMSIS/DSP/html/group__RealFFT.html</w:t>
        </w:r>
      </w:hyperlink>
      <w:bookmarkEnd w:id="35"/>
    </w:p>
    <w:p w14:paraId="439651B8" w14:textId="1C895DBC" w:rsidR="00906A2F" w:rsidRDefault="00906A2F" w:rsidP="00EF202E">
      <w:pPr>
        <w:pStyle w:val="Irodalomjegyzksor"/>
      </w:pPr>
      <w:bookmarkStart w:id="36" w:name="_Ref136259791"/>
      <w:r>
        <w:t>CMSIS complex</w:t>
      </w:r>
      <w:r w:rsidR="00EF202E">
        <w:t xml:space="preserve"> </w:t>
      </w:r>
      <w:hyperlink r:id="rId42" w:history="1">
        <w:r w:rsidR="002D1624" w:rsidRPr="00212EF0">
          <w:rPr>
            <w:rStyle w:val="Hyperlink"/>
          </w:rPr>
          <w:t>https://www.keil.com/pack/doc/CMSIS/DSP/html/group__cmplx__mag.html</w:t>
        </w:r>
      </w:hyperlink>
      <w:bookmarkEnd w:id="36"/>
    </w:p>
    <w:p w14:paraId="01CAAD14" w14:textId="5CC51AE6" w:rsidR="002D1624" w:rsidRDefault="002D1624" w:rsidP="002D1624">
      <w:pPr>
        <w:pStyle w:val="Irodalomjegyzksor"/>
      </w:pPr>
      <w:r>
        <w:t>ST HAL könyvtár függvényei</w:t>
      </w:r>
      <w:r>
        <w:br/>
      </w:r>
      <w:hyperlink r:id="rId43" w:history="1">
        <w:r w:rsidR="00F32918" w:rsidRPr="00F66CB9">
          <w:rPr>
            <w:rStyle w:val="Hyperlink"/>
          </w:rPr>
          <w:t>https://www.st.com/resource/en/user_manual/um1725-description-of-stm32f4-hal-and-lowlayer-drivers-stmicroelectronics.pdf</w:t>
        </w:r>
      </w:hyperlink>
    </w:p>
    <w:p w14:paraId="40EB9C1A" w14:textId="5C200EED" w:rsidR="00F32918" w:rsidRDefault="00F32918" w:rsidP="00F32918">
      <w:pPr>
        <w:pStyle w:val="Irodalomjegyzksor"/>
      </w:pPr>
      <w:bookmarkStart w:id="37" w:name="_Ref136800386"/>
      <w:r>
        <w:t>ICL7660S adatlap</w:t>
      </w:r>
      <w:r>
        <w:br/>
      </w:r>
      <w:hyperlink r:id="rId44" w:history="1">
        <w:r w:rsidRPr="00F66CB9">
          <w:rPr>
            <w:rStyle w:val="Hyperlink"/>
          </w:rPr>
          <w:t>https://docs.rs-online.com/1ff9/0900766b814d54b8.pdf</w:t>
        </w:r>
      </w:hyperlink>
      <w:bookmarkEnd w:id="37"/>
    </w:p>
    <w:p w14:paraId="0CDD571F" w14:textId="1B4ADE61" w:rsidR="00F32918" w:rsidRDefault="00F32918" w:rsidP="00F32918">
      <w:pPr>
        <w:pStyle w:val="Irodalomjegyzksor"/>
      </w:pPr>
      <w:bookmarkStart w:id="38" w:name="_Ref136800374"/>
      <w:r>
        <w:t>STM32H730 adatlap</w:t>
      </w:r>
      <w:r>
        <w:br/>
      </w:r>
      <w:hyperlink r:id="rId45" w:history="1">
        <w:r w:rsidRPr="00F66CB9">
          <w:rPr>
            <w:rStyle w:val="Hyperlink"/>
          </w:rPr>
          <w:t>https://www.farnell.com/datasheets/3154034.pdf</w:t>
        </w:r>
      </w:hyperlink>
      <w:bookmarkEnd w:id="38"/>
    </w:p>
    <w:p w14:paraId="1A554B49" w14:textId="782057FC" w:rsidR="00F32918" w:rsidRDefault="00F32918" w:rsidP="00F32918">
      <w:pPr>
        <w:pStyle w:val="Irodalomjegyzksor"/>
      </w:pPr>
      <w:bookmarkStart w:id="39" w:name="_Ref136800390"/>
      <w:r>
        <w:t>OP275 adatlap</w:t>
      </w:r>
      <w:r>
        <w:br/>
      </w:r>
      <w:hyperlink r:id="rId46" w:history="1">
        <w:r w:rsidR="0047179C" w:rsidRPr="00F66CB9">
          <w:rPr>
            <w:rStyle w:val="Hyperlink"/>
          </w:rPr>
          <w:t>https://www.analog.com/media/en/technical-documentation/data-sheets/OP275.pdf</w:t>
        </w:r>
      </w:hyperlink>
      <w:bookmarkEnd w:id="39"/>
    </w:p>
    <w:p w14:paraId="0BDC46C7" w14:textId="5EBA5E24" w:rsidR="00757A38" w:rsidRDefault="00757A38" w:rsidP="00F32918">
      <w:pPr>
        <w:pStyle w:val="Irodalomjegyzksor"/>
      </w:pPr>
      <w:bookmarkStart w:id="40" w:name="_Ref136800550"/>
      <w:r>
        <w:lastRenderedPageBreak/>
        <w:t xml:space="preserve">Electro Harmonix POG2 </w:t>
      </w:r>
      <w:r w:rsidRPr="00757A38">
        <w:t>https://www.ehx.com/products/pog2/</w:t>
      </w:r>
      <w:bookmarkEnd w:id="40"/>
    </w:p>
    <w:p w14:paraId="36C24D32" w14:textId="7AFF1F74" w:rsidR="0047179C" w:rsidRDefault="007F6AC8" w:rsidP="00F32918">
      <w:pPr>
        <w:pStyle w:val="Irodalomjegyzksor"/>
      </w:pPr>
      <w:bookmarkStart w:id="41" w:name="_Ref136800382"/>
      <w:r>
        <w:t>AD1934</w:t>
      </w:r>
      <w:r w:rsidR="00316B6F">
        <w:t xml:space="preserve"> adatlap</w:t>
      </w:r>
      <w:r>
        <w:br/>
      </w:r>
      <w:hyperlink r:id="rId47" w:history="1">
        <w:r w:rsidRPr="00F66CB9">
          <w:rPr>
            <w:rStyle w:val="Hyperlink"/>
          </w:rPr>
          <w:t>https://www.analog.com/media/en/technical-documentation/data-sheets/AD1934.pdf</w:t>
        </w:r>
      </w:hyperlink>
      <w:bookmarkEnd w:id="41"/>
    </w:p>
    <w:p w14:paraId="7A34B1DA" w14:textId="6FE4D1C3" w:rsidR="007F6AC8" w:rsidRDefault="007F6AC8" w:rsidP="00905FDA">
      <w:pPr>
        <w:pStyle w:val="Irodalomjegyzksor"/>
      </w:pPr>
      <w:bookmarkStart w:id="42" w:name="_Ref136800379"/>
      <w:r>
        <w:t>AD1974</w:t>
      </w:r>
      <w:r w:rsidR="00316B6F">
        <w:t xml:space="preserve"> adatlap</w:t>
      </w:r>
      <w:r>
        <w:br/>
      </w:r>
      <w:hyperlink r:id="rId48" w:history="1">
        <w:r w:rsidRPr="00F66CB9">
          <w:rPr>
            <w:rStyle w:val="Hyperlink"/>
          </w:rPr>
          <w:t>https://www.analog.com/media/en/technical-documentation/data-sheets/AD1974.pdf</w:t>
        </w:r>
      </w:hyperlink>
      <w:bookmarkEnd w:id="42"/>
    </w:p>
    <w:sectPr w:rsidR="007F6AC8" w:rsidSect="00D23BFC">
      <w:headerReference w:type="even" r:id="rId49"/>
      <w:footerReference w:type="default" r:id="rId50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Bence Kővári" w:date="2015-10-19T10:54:00Z" w:initials="KB">
    <w:p w14:paraId="5F6EDECA" w14:textId="77777777" w:rsidR="009B2EED" w:rsidRDefault="009B2EED">
      <w:pPr>
        <w:pStyle w:val="CommentText"/>
      </w:pPr>
      <w:r>
        <w:rPr>
          <w:rStyle w:val="CommentReference"/>
        </w:rPr>
        <w:annotationRef/>
      </w:r>
      <w:r>
        <w:t>konzulens(ek) nevei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6EDEC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12291F6" w16cex:dateUtc="2015-10-19T08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6EDECA" w16cid:durableId="212291F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77FFB" w14:textId="77777777" w:rsidR="00D008E6" w:rsidRDefault="00D008E6">
      <w:r>
        <w:separator/>
      </w:r>
    </w:p>
  </w:endnote>
  <w:endnote w:type="continuationSeparator" w:id="0">
    <w:p w14:paraId="3F66F8B5" w14:textId="77777777" w:rsidR="00D008E6" w:rsidRDefault="00D008E6">
      <w:r>
        <w:continuationSeparator/>
      </w:r>
    </w:p>
  </w:endnote>
  <w:endnote w:type="continuationNotice" w:id="1">
    <w:p w14:paraId="4C477618" w14:textId="77777777" w:rsidR="00AD3647" w:rsidRDefault="00AD364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6ACE6" w14:textId="77777777" w:rsidR="009B2EED" w:rsidRDefault="009B2EED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7C728" w14:textId="77777777" w:rsidR="009B2EED" w:rsidRDefault="009B2EED" w:rsidP="00C00B3C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E2ECB">
      <w:rPr>
        <w:rStyle w:val="PageNumber"/>
        <w:noProof/>
      </w:rPr>
      <w:t>27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A5FE0" w14:textId="77777777" w:rsidR="00D008E6" w:rsidRDefault="00D008E6">
      <w:r>
        <w:separator/>
      </w:r>
    </w:p>
  </w:footnote>
  <w:footnote w:type="continuationSeparator" w:id="0">
    <w:p w14:paraId="366C6DDB" w14:textId="77777777" w:rsidR="00D008E6" w:rsidRDefault="00D008E6">
      <w:r>
        <w:continuationSeparator/>
      </w:r>
    </w:p>
  </w:footnote>
  <w:footnote w:type="continuationNotice" w:id="1">
    <w:p w14:paraId="00547A52" w14:textId="77777777" w:rsidR="00AD3647" w:rsidRDefault="00AD364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6DC4B" w14:textId="77777777" w:rsidR="009B2EED" w:rsidRDefault="009B2EED"/>
  <w:p w14:paraId="2C6DFBBE" w14:textId="77777777" w:rsidR="009B2EED" w:rsidRDefault="009B2EED"/>
  <w:p w14:paraId="125F8157" w14:textId="77777777" w:rsidR="009B2EED" w:rsidRDefault="009B2E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55A0B8A"/>
    <w:multiLevelType w:val="hybridMultilevel"/>
    <w:tmpl w:val="0CBE5952"/>
    <w:lvl w:ilvl="0" w:tplc="E81C1620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56B0E8D"/>
    <w:multiLevelType w:val="hybridMultilevel"/>
    <w:tmpl w:val="CE6206CE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B46789"/>
    <w:multiLevelType w:val="hybridMultilevel"/>
    <w:tmpl w:val="540A7FE8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EE0508"/>
    <w:multiLevelType w:val="multilevel"/>
    <w:tmpl w:val="418E4214"/>
    <w:numStyleLink w:val="tmutatszmozottlista"/>
  </w:abstractNum>
  <w:abstractNum w:abstractNumId="15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900117D"/>
    <w:multiLevelType w:val="hybridMultilevel"/>
    <w:tmpl w:val="3DDCA656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FED54D7"/>
    <w:multiLevelType w:val="hybridMultilevel"/>
    <w:tmpl w:val="11461F9C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8E05D84"/>
    <w:multiLevelType w:val="multilevel"/>
    <w:tmpl w:val="BC8E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2748B7"/>
    <w:multiLevelType w:val="hybridMultilevel"/>
    <w:tmpl w:val="EB6C336C"/>
    <w:lvl w:ilvl="0" w:tplc="120E2A0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 w15:restartNumberingAfterBreak="0">
    <w:nsid w:val="7B6F377E"/>
    <w:multiLevelType w:val="hybridMultilevel"/>
    <w:tmpl w:val="1DBAC02A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7"/>
  </w:num>
  <w:num w:numId="3">
    <w:abstractNumId w:val="15"/>
  </w:num>
  <w:num w:numId="4">
    <w:abstractNumId w:val="21"/>
  </w:num>
  <w:num w:numId="5">
    <w:abstractNumId w:val="22"/>
  </w:num>
  <w:num w:numId="6">
    <w:abstractNumId w:val="23"/>
  </w:num>
  <w:num w:numId="7">
    <w:abstractNumId w:val="18"/>
  </w:num>
  <w:num w:numId="8">
    <w:abstractNumId w:val="14"/>
  </w:num>
  <w:num w:numId="9">
    <w:abstractNumId w:val="19"/>
  </w:num>
  <w:num w:numId="10">
    <w:abstractNumId w:val="29"/>
  </w:num>
  <w:num w:numId="11">
    <w:abstractNumId w:val="20"/>
  </w:num>
  <w:num w:numId="12">
    <w:abstractNumId w:val="26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1"/>
  </w:num>
  <w:num w:numId="24">
    <w:abstractNumId w:val="17"/>
  </w:num>
  <w:num w:numId="25">
    <w:abstractNumId w:val="12"/>
  </w:num>
  <w:num w:numId="26">
    <w:abstractNumId w:val="16"/>
  </w:num>
  <w:num w:numId="27">
    <w:abstractNumId w:val="25"/>
  </w:num>
  <w:num w:numId="28">
    <w:abstractNumId w:val="24"/>
  </w:num>
  <w:num w:numId="29">
    <w:abstractNumId w:val="28"/>
  </w:num>
  <w:num w:numId="30">
    <w:abstractNumId w:val="13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ence Kővári">
    <w15:presenceInfo w15:providerId="Windows Live" w15:userId="5be86d7ee7dc60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AA"/>
    <w:rsid w:val="00003CFB"/>
    <w:rsid w:val="000062F4"/>
    <w:rsid w:val="00006821"/>
    <w:rsid w:val="0000696F"/>
    <w:rsid w:val="0001192F"/>
    <w:rsid w:val="0003623B"/>
    <w:rsid w:val="000442B4"/>
    <w:rsid w:val="00065985"/>
    <w:rsid w:val="00073316"/>
    <w:rsid w:val="00082280"/>
    <w:rsid w:val="00087112"/>
    <w:rsid w:val="00090B14"/>
    <w:rsid w:val="0009672F"/>
    <w:rsid w:val="000A2421"/>
    <w:rsid w:val="000A3B32"/>
    <w:rsid w:val="000A59B9"/>
    <w:rsid w:val="000A7483"/>
    <w:rsid w:val="000B53E0"/>
    <w:rsid w:val="000C62CE"/>
    <w:rsid w:val="000C6754"/>
    <w:rsid w:val="000E6093"/>
    <w:rsid w:val="000F3EA7"/>
    <w:rsid w:val="000F4BAD"/>
    <w:rsid w:val="00100EBD"/>
    <w:rsid w:val="001245F8"/>
    <w:rsid w:val="00136E71"/>
    <w:rsid w:val="001522F2"/>
    <w:rsid w:val="00153800"/>
    <w:rsid w:val="001561E6"/>
    <w:rsid w:val="0016612E"/>
    <w:rsid w:val="00166BEB"/>
    <w:rsid w:val="00171054"/>
    <w:rsid w:val="0018727B"/>
    <w:rsid w:val="001A57BC"/>
    <w:rsid w:val="001B3232"/>
    <w:rsid w:val="001B641D"/>
    <w:rsid w:val="001B7F15"/>
    <w:rsid w:val="001D013E"/>
    <w:rsid w:val="001D3C22"/>
    <w:rsid w:val="001E4C99"/>
    <w:rsid w:val="001E7FCA"/>
    <w:rsid w:val="00203E00"/>
    <w:rsid w:val="002102C3"/>
    <w:rsid w:val="00221622"/>
    <w:rsid w:val="0022320A"/>
    <w:rsid w:val="00225F65"/>
    <w:rsid w:val="00227347"/>
    <w:rsid w:val="0023255D"/>
    <w:rsid w:val="00241739"/>
    <w:rsid w:val="00244502"/>
    <w:rsid w:val="002523D0"/>
    <w:rsid w:val="002655C4"/>
    <w:rsid w:val="00267677"/>
    <w:rsid w:val="00276734"/>
    <w:rsid w:val="00283D0D"/>
    <w:rsid w:val="002841F9"/>
    <w:rsid w:val="002A24AA"/>
    <w:rsid w:val="002B5B5F"/>
    <w:rsid w:val="002D0621"/>
    <w:rsid w:val="002D1624"/>
    <w:rsid w:val="002D2677"/>
    <w:rsid w:val="002D2C06"/>
    <w:rsid w:val="002D3031"/>
    <w:rsid w:val="002D51AF"/>
    <w:rsid w:val="002D6BCD"/>
    <w:rsid w:val="002D7DA9"/>
    <w:rsid w:val="002E1D2A"/>
    <w:rsid w:val="002E3A74"/>
    <w:rsid w:val="002F53F0"/>
    <w:rsid w:val="002F620B"/>
    <w:rsid w:val="00300363"/>
    <w:rsid w:val="00302BB3"/>
    <w:rsid w:val="003050AC"/>
    <w:rsid w:val="00305E08"/>
    <w:rsid w:val="00310DF5"/>
    <w:rsid w:val="00313013"/>
    <w:rsid w:val="003159B3"/>
    <w:rsid w:val="003167F6"/>
    <w:rsid w:val="00316B6F"/>
    <w:rsid w:val="00323DB6"/>
    <w:rsid w:val="0034050A"/>
    <w:rsid w:val="00350AEC"/>
    <w:rsid w:val="0035785A"/>
    <w:rsid w:val="0037381F"/>
    <w:rsid w:val="00374313"/>
    <w:rsid w:val="003803FA"/>
    <w:rsid w:val="00380A37"/>
    <w:rsid w:val="00385DD3"/>
    <w:rsid w:val="00386FAF"/>
    <w:rsid w:val="003A0C62"/>
    <w:rsid w:val="003A2165"/>
    <w:rsid w:val="003A4CDB"/>
    <w:rsid w:val="003A7371"/>
    <w:rsid w:val="003B438D"/>
    <w:rsid w:val="003B6775"/>
    <w:rsid w:val="003B6A4D"/>
    <w:rsid w:val="003B7133"/>
    <w:rsid w:val="003B77D0"/>
    <w:rsid w:val="003C0174"/>
    <w:rsid w:val="003C764A"/>
    <w:rsid w:val="003D2123"/>
    <w:rsid w:val="003D2F8D"/>
    <w:rsid w:val="003E23A5"/>
    <w:rsid w:val="003E2E96"/>
    <w:rsid w:val="003E2ECB"/>
    <w:rsid w:val="003E3D22"/>
    <w:rsid w:val="003E4A16"/>
    <w:rsid w:val="003E70B1"/>
    <w:rsid w:val="003F5425"/>
    <w:rsid w:val="00410924"/>
    <w:rsid w:val="0042337E"/>
    <w:rsid w:val="00427460"/>
    <w:rsid w:val="004324FD"/>
    <w:rsid w:val="0044735B"/>
    <w:rsid w:val="00463BC0"/>
    <w:rsid w:val="0047179C"/>
    <w:rsid w:val="0048081E"/>
    <w:rsid w:val="0048395A"/>
    <w:rsid w:val="004851C7"/>
    <w:rsid w:val="00485F1C"/>
    <w:rsid w:val="00491D1C"/>
    <w:rsid w:val="0049683C"/>
    <w:rsid w:val="004A7241"/>
    <w:rsid w:val="004D095D"/>
    <w:rsid w:val="004D1ED6"/>
    <w:rsid w:val="004E6EEC"/>
    <w:rsid w:val="004F7CE3"/>
    <w:rsid w:val="00502632"/>
    <w:rsid w:val="00502A30"/>
    <w:rsid w:val="00526A1B"/>
    <w:rsid w:val="00531FD2"/>
    <w:rsid w:val="005334AD"/>
    <w:rsid w:val="00536269"/>
    <w:rsid w:val="005524FC"/>
    <w:rsid w:val="0055309D"/>
    <w:rsid w:val="00564743"/>
    <w:rsid w:val="00570D18"/>
    <w:rsid w:val="00576495"/>
    <w:rsid w:val="005914C5"/>
    <w:rsid w:val="00593086"/>
    <w:rsid w:val="00594149"/>
    <w:rsid w:val="005A1604"/>
    <w:rsid w:val="005A160C"/>
    <w:rsid w:val="005A40AE"/>
    <w:rsid w:val="005A45E5"/>
    <w:rsid w:val="005B3FF1"/>
    <w:rsid w:val="005D18C0"/>
    <w:rsid w:val="005D3443"/>
    <w:rsid w:val="005D39EE"/>
    <w:rsid w:val="005D5F20"/>
    <w:rsid w:val="005E01E0"/>
    <w:rsid w:val="00600E36"/>
    <w:rsid w:val="00600FE6"/>
    <w:rsid w:val="006034C7"/>
    <w:rsid w:val="0061219F"/>
    <w:rsid w:val="0061751A"/>
    <w:rsid w:val="0062174C"/>
    <w:rsid w:val="0062185B"/>
    <w:rsid w:val="006237A7"/>
    <w:rsid w:val="00630A92"/>
    <w:rsid w:val="0063585C"/>
    <w:rsid w:val="00641018"/>
    <w:rsid w:val="006459E6"/>
    <w:rsid w:val="00650C7C"/>
    <w:rsid w:val="0066027C"/>
    <w:rsid w:val="006621FB"/>
    <w:rsid w:val="006659DF"/>
    <w:rsid w:val="00675281"/>
    <w:rsid w:val="00676A40"/>
    <w:rsid w:val="00681E99"/>
    <w:rsid w:val="00683800"/>
    <w:rsid w:val="00684EEE"/>
    <w:rsid w:val="0068646A"/>
    <w:rsid w:val="00692605"/>
    <w:rsid w:val="00692C26"/>
    <w:rsid w:val="006A1B7F"/>
    <w:rsid w:val="006A21D6"/>
    <w:rsid w:val="006B096F"/>
    <w:rsid w:val="006C2B32"/>
    <w:rsid w:val="006D141F"/>
    <w:rsid w:val="006D2789"/>
    <w:rsid w:val="006D338C"/>
    <w:rsid w:val="006E294C"/>
    <w:rsid w:val="006E3115"/>
    <w:rsid w:val="006E430E"/>
    <w:rsid w:val="006E4E19"/>
    <w:rsid w:val="006E7326"/>
    <w:rsid w:val="006F03B4"/>
    <w:rsid w:val="006F512E"/>
    <w:rsid w:val="00700E3A"/>
    <w:rsid w:val="007171C7"/>
    <w:rsid w:val="00730B3C"/>
    <w:rsid w:val="00731C9E"/>
    <w:rsid w:val="00756D62"/>
    <w:rsid w:val="00757657"/>
    <w:rsid w:val="00757A38"/>
    <w:rsid w:val="00763365"/>
    <w:rsid w:val="007661F1"/>
    <w:rsid w:val="00770801"/>
    <w:rsid w:val="007709C8"/>
    <w:rsid w:val="00781681"/>
    <w:rsid w:val="007920E8"/>
    <w:rsid w:val="00793186"/>
    <w:rsid w:val="0079457B"/>
    <w:rsid w:val="00796A5E"/>
    <w:rsid w:val="007B5CF7"/>
    <w:rsid w:val="007D1083"/>
    <w:rsid w:val="007E6F62"/>
    <w:rsid w:val="007F0111"/>
    <w:rsid w:val="007F51EB"/>
    <w:rsid w:val="007F54C3"/>
    <w:rsid w:val="007F6AC8"/>
    <w:rsid w:val="00803A2D"/>
    <w:rsid w:val="00816BCB"/>
    <w:rsid w:val="00832379"/>
    <w:rsid w:val="008351DD"/>
    <w:rsid w:val="00842D10"/>
    <w:rsid w:val="00843159"/>
    <w:rsid w:val="00845B68"/>
    <w:rsid w:val="008504AC"/>
    <w:rsid w:val="00854BDC"/>
    <w:rsid w:val="00872CDC"/>
    <w:rsid w:val="00876C19"/>
    <w:rsid w:val="00877820"/>
    <w:rsid w:val="00897307"/>
    <w:rsid w:val="008A3762"/>
    <w:rsid w:val="008A45F2"/>
    <w:rsid w:val="008B1CCB"/>
    <w:rsid w:val="008C0419"/>
    <w:rsid w:val="008C1865"/>
    <w:rsid w:val="008C5682"/>
    <w:rsid w:val="008E00E1"/>
    <w:rsid w:val="008E7228"/>
    <w:rsid w:val="00901D4A"/>
    <w:rsid w:val="0090444C"/>
    <w:rsid w:val="0090541F"/>
    <w:rsid w:val="00905FDA"/>
    <w:rsid w:val="0090617B"/>
    <w:rsid w:val="00906A2F"/>
    <w:rsid w:val="0092691E"/>
    <w:rsid w:val="0093542E"/>
    <w:rsid w:val="00937973"/>
    <w:rsid w:val="00940CB1"/>
    <w:rsid w:val="00946717"/>
    <w:rsid w:val="00952D8D"/>
    <w:rsid w:val="0098532E"/>
    <w:rsid w:val="0099169B"/>
    <w:rsid w:val="009A002C"/>
    <w:rsid w:val="009A1ECB"/>
    <w:rsid w:val="009A2437"/>
    <w:rsid w:val="009B1AB8"/>
    <w:rsid w:val="009B2EED"/>
    <w:rsid w:val="009C1C93"/>
    <w:rsid w:val="009C3145"/>
    <w:rsid w:val="009D2FD8"/>
    <w:rsid w:val="009F2CC8"/>
    <w:rsid w:val="009F5C5E"/>
    <w:rsid w:val="00A065A7"/>
    <w:rsid w:val="00A21A5B"/>
    <w:rsid w:val="00A27466"/>
    <w:rsid w:val="00A3033A"/>
    <w:rsid w:val="00A34DC4"/>
    <w:rsid w:val="00A43EEC"/>
    <w:rsid w:val="00A74C61"/>
    <w:rsid w:val="00A820B7"/>
    <w:rsid w:val="00A85B8F"/>
    <w:rsid w:val="00A9716D"/>
    <w:rsid w:val="00A9757F"/>
    <w:rsid w:val="00AA3133"/>
    <w:rsid w:val="00AB511F"/>
    <w:rsid w:val="00AC559B"/>
    <w:rsid w:val="00AC6568"/>
    <w:rsid w:val="00AD3647"/>
    <w:rsid w:val="00AE05C4"/>
    <w:rsid w:val="00AE2E01"/>
    <w:rsid w:val="00AE6A3A"/>
    <w:rsid w:val="00AE73EA"/>
    <w:rsid w:val="00AF498B"/>
    <w:rsid w:val="00AF67F1"/>
    <w:rsid w:val="00B03183"/>
    <w:rsid w:val="00B11563"/>
    <w:rsid w:val="00B129B2"/>
    <w:rsid w:val="00B13FD0"/>
    <w:rsid w:val="00B16CE2"/>
    <w:rsid w:val="00B24EB8"/>
    <w:rsid w:val="00B25483"/>
    <w:rsid w:val="00B27DB6"/>
    <w:rsid w:val="00B3295C"/>
    <w:rsid w:val="00B353A2"/>
    <w:rsid w:val="00B4104A"/>
    <w:rsid w:val="00B50CAA"/>
    <w:rsid w:val="00B532AF"/>
    <w:rsid w:val="00B8343B"/>
    <w:rsid w:val="00B8799B"/>
    <w:rsid w:val="00B90024"/>
    <w:rsid w:val="00B96880"/>
    <w:rsid w:val="00BA75C3"/>
    <w:rsid w:val="00BC6D79"/>
    <w:rsid w:val="00BE1505"/>
    <w:rsid w:val="00C00B3C"/>
    <w:rsid w:val="00C16105"/>
    <w:rsid w:val="00C25E2A"/>
    <w:rsid w:val="00C2686E"/>
    <w:rsid w:val="00C31260"/>
    <w:rsid w:val="00C4376D"/>
    <w:rsid w:val="00C45B6E"/>
    <w:rsid w:val="00C52890"/>
    <w:rsid w:val="00C53F92"/>
    <w:rsid w:val="00C61DDF"/>
    <w:rsid w:val="00C64118"/>
    <w:rsid w:val="00C7188B"/>
    <w:rsid w:val="00C73DEE"/>
    <w:rsid w:val="00C81EC5"/>
    <w:rsid w:val="00C84B14"/>
    <w:rsid w:val="00C91693"/>
    <w:rsid w:val="00C92A48"/>
    <w:rsid w:val="00C94815"/>
    <w:rsid w:val="00CA00E9"/>
    <w:rsid w:val="00CA6ECE"/>
    <w:rsid w:val="00CA7E98"/>
    <w:rsid w:val="00CB2D87"/>
    <w:rsid w:val="00CC2118"/>
    <w:rsid w:val="00CD5F28"/>
    <w:rsid w:val="00CE0BEC"/>
    <w:rsid w:val="00CF5B8C"/>
    <w:rsid w:val="00D008E6"/>
    <w:rsid w:val="00D05B3A"/>
    <w:rsid w:val="00D07335"/>
    <w:rsid w:val="00D113A1"/>
    <w:rsid w:val="00D11890"/>
    <w:rsid w:val="00D12487"/>
    <w:rsid w:val="00D1632F"/>
    <w:rsid w:val="00D22B3E"/>
    <w:rsid w:val="00D23BFC"/>
    <w:rsid w:val="00D265E2"/>
    <w:rsid w:val="00D37EC8"/>
    <w:rsid w:val="00D429F2"/>
    <w:rsid w:val="00D42B95"/>
    <w:rsid w:val="00D458F8"/>
    <w:rsid w:val="00D53F5A"/>
    <w:rsid w:val="00D63B30"/>
    <w:rsid w:val="00D65465"/>
    <w:rsid w:val="00D73BE5"/>
    <w:rsid w:val="00D81927"/>
    <w:rsid w:val="00D82885"/>
    <w:rsid w:val="00D84A5E"/>
    <w:rsid w:val="00D84B67"/>
    <w:rsid w:val="00D8587B"/>
    <w:rsid w:val="00D93DF9"/>
    <w:rsid w:val="00D94786"/>
    <w:rsid w:val="00D95E2C"/>
    <w:rsid w:val="00DA082D"/>
    <w:rsid w:val="00DA4E55"/>
    <w:rsid w:val="00DA7299"/>
    <w:rsid w:val="00DA72E6"/>
    <w:rsid w:val="00DC3D8C"/>
    <w:rsid w:val="00DD6A58"/>
    <w:rsid w:val="00DE5EFB"/>
    <w:rsid w:val="00E03AC2"/>
    <w:rsid w:val="00E07EE4"/>
    <w:rsid w:val="00E20536"/>
    <w:rsid w:val="00E22838"/>
    <w:rsid w:val="00E4231C"/>
    <w:rsid w:val="00E42F0D"/>
    <w:rsid w:val="00E4505A"/>
    <w:rsid w:val="00E47D89"/>
    <w:rsid w:val="00E614EE"/>
    <w:rsid w:val="00E61883"/>
    <w:rsid w:val="00E66060"/>
    <w:rsid w:val="00E727A1"/>
    <w:rsid w:val="00E72A17"/>
    <w:rsid w:val="00E72F51"/>
    <w:rsid w:val="00E815DA"/>
    <w:rsid w:val="00E8385C"/>
    <w:rsid w:val="00E84ED6"/>
    <w:rsid w:val="00E86A0C"/>
    <w:rsid w:val="00E928EB"/>
    <w:rsid w:val="00E92C77"/>
    <w:rsid w:val="00E95852"/>
    <w:rsid w:val="00EA7C29"/>
    <w:rsid w:val="00EB15AF"/>
    <w:rsid w:val="00EB22B5"/>
    <w:rsid w:val="00EC50CF"/>
    <w:rsid w:val="00EC75BC"/>
    <w:rsid w:val="00EE1A1F"/>
    <w:rsid w:val="00EE2264"/>
    <w:rsid w:val="00EE7194"/>
    <w:rsid w:val="00EF202E"/>
    <w:rsid w:val="00F050F9"/>
    <w:rsid w:val="00F07FF7"/>
    <w:rsid w:val="00F224BA"/>
    <w:rsid w:val="00F32918"/>
    <w:rsid w:val="00F41951"/>
    <w:rsid w:val="00F461CD"/>
    <w:rsid w:val="00F47743"/>
    <w:rsid w:val="00F5093B"/>
    <w:rsid w:val="00F60C5A"/>
    <w:rsid w:val="00F66828"/>
    <w:rsid w:val="00F9258B"/>
    <w:rsid w:val="00F973D4"/>
    <w:rsid w:val="00FE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504870"/>
  <w15:chartTrackingRefBased/>
  <w15:docId w15:val="{1726E71D-6AB8-4DA2-96B1-D1BEE5CDF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(Web)" w:uiPriority="99"/>
    <w:lsdException w:name="HTML Definition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qFormat/>
    <w:rsid w:val="00EB15AF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CommentReference">
    <w:name w:val="annotation reference"/>
    <w:basedOn w:val="DefaultParagraphFont"/>
    <w:rsid w:val="00630A92"/>
    <w:rPr>
      <w:sz w:val="16"/>
      <w:szCs w:val="16"/>
    </w:rPr>
  </w:style>
  <w:style w:type="paragraph" w:styleId="CommentText">
    <w:name w:val="annotation text"/>
    <w:basedOn w:val="Normal"/>
    <w:link w:val="CommentTextChar"/>
    <w:rsid w:val="00630A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630A92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630A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630A92"/>
    <w:rPr>
      <w:b/>
      <w:bCs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9B2EED"/>
    <w:rPr>
      <w:rFonts w:cs="Arial"/>
      <w:b/>
      <w:bCs/>
      <w:kern w:val="32"/>
      <w:sz w:val="36"/>
      <w:szCs w:val="32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9B2EED"/>
    <w:pPr>
      <w:ind w:firstLine="0"/>
    </w:pPr>
    <w:rPr>
      <w:noProof/>
    </w:rPr>
  </w:style>
  <w:style w:type="paragraph" w:styleId="NormalWeb">
    <w:name w:val="Normal (Web)"/>
    <w:basedOn w:val="Normal"/>
    <w:uiPriority w:val="99"/>
    <w:unhideWhenUsed/>
    <w:rsid w:val="0023255D"/>
    <w:pPr>
      <w:spacing w:before="100" w:beforeAutospacing="1" w:after="100" w:afterAutospacing="1" w:line="240" w:lineRule="auto"/>
      <w:ind w:firstLine="0"/>
      <w:jc w:val="left"/>
    </w:pPr>
    <w:rPr>
      <w:lang w:eastAsia="hu-HU"/>
    </w:rPr>
  </w:style>
  <w:style w:type="table" w:styleId="TableGrid">
    <w:name w:val="Table Grid"/>
    <w:basedOn w:val="TableNormal"/>
    <w:rsid w:val="001B3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3232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9A002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A21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eastAsia="hu-H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A21D6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1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github.com/ARM-software/CMSIS_5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aaltodoc.aalto.fi/bitstream/handle/123456789/20158/master_Thuillier_Etienne_2016.pdf?sequence=1&amp;isAllowed=y" TargetMode="External"/><Relationship Id="rId42" Type="http://schemas.openxmlformats.org/officeDocument/2006/relationships/hyperlink" Target="https://www.keil.com/pack/doc/CMSIS/DSP/html/group__cmplx__mag.html" TargetMode="External"/><Relationship Id="rId47" Type="http://schemas.openxmlformats.org/officeDocument/2006/relationships/hyperlink" Target="https://www.analog.com/media/en/technical-documentation/data-sheets/AD1934.pdf" TargetMode="External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gif"/><Relationship Id="rId32" Type="http://schemas.openxmlformats.org/officeDocument/2006/relationships/image" Target="media/image17.png"/><Relationship Id="rId37" Type="http://schemas.openxmlformats.org/officeDocument/2006/relationships/hyperlink" Target="https://fuzzcentral.ssguitar.com/octavia.php" TargetMode="External"/><Relationship Id="rId40" Type="http://schemas.openxmlformats.org/officeDocument/2006/relationships/hyperlink" Target="https://www.st.com/en/evaluation-tools/nucleo-h755zi-q.html" TargetMode="External"/><Relationship Id="rId45" Type="http://schemas.openxmlformats.org/officeDocument/2006/relationships/hyperlink" Target="https://www.farnell.com/datasheets/3154034.pdf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4.jpeg"/><Relationship Id="rId31" Type="http://schemas.openxmlformats.org/officeDocument/2006/relationships/image" Target="media/image16.png"/><Relationship Id="rId44" Type="http://schemas.openxmlformats.org/officeDocument/2006/relationships/hyperlink" Target="https://docs.rs-online.com/1ff9/0900766b814d54b8.pdf" TargetMode="External"/><Relationship Id="rId52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www.mathworks.com/help/audio/ref/designauditoryfilterbank.html" TargetMode="External"/><Relationship Id="rId43" Type="http://schemas.openxmlformats.org/officeDocument/2006/relationships/hyperlink" Target="https://www.st.com/resource/en/user_manual/um1725-description-of-stm32f4-hal-and-lowlayer-drivers-stmicroelectronics.pdf" TargetMode="External"/><Relationship Id="rId48" Type="http://schemas.openxmlformats.org/officeDocument/2006/relationships/hyperlink" Target="https://www.analog.com/media/en/technical-documentation/data-sheets/AD1974.pdf" TargetMode="Externa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ocw.nthu.edu.tw/ocw/upload/130/1608/10410%E5%8A%89%E5%A5%95%E6%96%87%E6%95%99%E6%8E%88%E6%95%B8%E4%BD%8D%E6%95%B8%E4%BD%8D%E8%81%B2%E8%A8%8A%E5%88%86%E6%9E%90%E8%88%87%E5%90%88%E6%88%90L4_Lecture-4-OLA-2015.pdf" TargetMode="External"/><Relationship Id="rId38" Type="http://schemas.openxmlformats.org/officeDocument/2006/relationships/hyperlink" Target="https://www.keil.com/pack/doc/CMSIS/DSP/html/group__BiquadCascadeDF2T.html" TargetMode="External"/><Relationship Id="rId46" Type="http://schemas.openxmlformats.org/officeDocument/2006/relationships/hyperlink" Target="https://www.analog.com/media/en/technical-documentation/data-sheets/OP275.pdf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www.keil.com/pack/doc/CMSIS/DSP/html/group__RealFFT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8/08/relationships/commentsExtensible" Target="commentsExtensible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www.keil.com/pack/doc/CMSIS/DSP/html/modules.html" TargetMode="External"/><Relationship Id="rId4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Kor09</b:Tag>
    <b:SourceType>InternetSite</b:SourceType>
    <b:Guid>{80FE6383-D5C2-4E86-BF8E-FD2AD6F28E56}</b:Guid>
    <b:Author>
      <b:Author>
        <b:NameList>
          <b:Person>
            <b:Last>Nahtkasztlija</b:Last>
            <b:First>Korbácsi</b:First>
          </b:Person>
        </b:NameList>
      </b:Author>
    </b:Author>
    <b:Title>Az idegen szavak toldalékolása</b:Title>
    <b:InternetSiteTitle>PC Guru</b:InternetSiteTitle>
    <b:Year>2009</b:Year>
    <b:Month>június</b:Month>
    <b:URL>http://www.pcguru.hu/blog/kredenc/az-idegen-szavak-toldalekolasa/5062</b:URL>
    <b:RefOrder>3</b:RefOrder>
  </b:Source>
  <b:Source>
    <b:Tag>Phi97</b:Tag>
    <b:SourceType>InternetSite</b:SourceType>
    <b:Guid>{9794E31F-FD3C-45DA-A523-46A7167C17DC}</b:Guid>
    <b:Author>
      <b:Author>
        <b:NameList>
          <b:Person>
            <b:Last>Koopman</b:Last>
            <b:First>Philip</b:First>
          </b:Person>
        </b:NameList>
      </b:Author>
    </b:Author>
    <b:Title>How to Write an Abstract</b:Title>
    <b:Year>1997</b:Year>
    <b:Month>október</b:Month>
    <b:YearAccessed>2015</b:YearAccessed>
    <b:MonthAccessed>október</b:MonthAccessed>
    <b:DayAccessed>20</b:DayAccessed>
    <b:URL>https://users.ece.cmu.edu/~koopman/essays/abstract.html</b:URL>
    <b:RefOrder>1</b:RefOrder>
  </b:Source>
  <b:Source>
    <b:Tag>W3C15</b:Tag>
    <b:SourceType>InternetSite</b:SourceType>
    <b:Guid>{91D5DEF9-4D21-4457-9FC3-18DC5232F3D3}</b:Guid>
    <b:Author>
      <b:Author>
        <b:NameList>
          <b:Person>
            <b:Last>W3C</b:Last>
          </b:Person>
        </b:NameList>
      </b:Author>
    </b:Author>
    <b:Title>HTML, The Web’s Core Language</b:Title>
    <b:YearAccessed>2015</b:YearAccessed>
    <b:MonthAccessed>október</b:MonthAccessed>
    <b:DayAccessed>20</b:DayAccessed>
    <b:URL>http://www.w3.org/html/</b:URL>
    <b:RefOrder>2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E773987F6FCB234CAD7E1038ABAFFC34" ma:contentTypeVersion="14" ma:contentTypeDescription="Új dokumentum létrehozása." ma:contentTypeScope="" ma:versionID="7bd9d5a1eb7d5d62c2a51df33cc9b289">
  <xsd:schema xmlns:xsd="http://www.w3.org/2001/XMLSchema" xmlns:xs="http://www.w3.org/2001/XMLSchema" xmlns:p="http://schemas.microsoft.com/office/2006/metadata/properties" xmlns:ns3="c337042d-1629-4b4f-b38b-20e2dbf6aed7" xmlns:ns4="0291926e-7f6f-40e6-b2cd-618d734b3849" targetNamespace="http://schemas.microsoft.com/office/2006/metadata/properties" ma:root="true" ma:fieldsID="237a69714d892a6d656f1937a11cc7de" ns3:_="" ns4:_="">
    <xsd:import namespace="c337042d-1629-4b4f-b38b-20e2dbf6aed7"/>
    <xsd:import namespace="0291926e-7f6f-40e6-b2cd-618d734b384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OCR" minOccurs="0"/>
                <xsd:element ref="ns4:MediaLengthInSeconds" minOccurs="0"/>
                <xsd:element ref="ns4:MediaServiceLocation" minOccurs="0"/>
                <xsd:element ref="ns4:MediaServiceSearchPropertie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37042d-1629-4b4f-b38b-20e2dbf6aed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Megosztási tipp kivonata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91926e-7f6f-40e6-b2cd-618d734b38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291926e-7f6f-40e6-b2cd-618d734b3849" xsi:nil="true"/>
  </documentManagement>
</p:properties>
</file>

<file path=customXml/itemProps1.xml><?xml version="1.0" encoding="utf-8"?>
<ds:datastoreItem xmlns:ds="http://schemas.openxmlformats.org/officeDocument/2006/customXml" ds:itemID="{58FEDFF4-4A23-46F3-8C1E-9230CA2FF2C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F40094A-210A-4F5A-A094-2A05BE5C60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37042d-1629-4b4f-b38b-20e2dbf6aed7"/>
    <ds:schemaRef ds:uri="0291926e-7f6f-40e6-b2cd-618d734b38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AFF674-8650-44CE-BF01-702DE5CA33E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2439302-CA52-427D-BF02-B9A040B7B681}">
  <ds:schemaRefs>
    <ds:schemaRef ds:uri="http://purl.org/dc/elements/1.1/"/>
    <ds:schemaRef ds:uri="http://purl.org/dc/terms/"/>
    <ds:schemaRef ds:uri="http://schemas.microsoft.com/office/2006/documentManagement/types"/>
    <ds:schemaRef ds:uri="http://purl.org/dc/dcmitype/"/>
    <ds:schemaRef ds:uri="http://schemas.microsoft.com/office/2006/metadata/properties"/>
    <ds:schemaRef ds:uri="0291926e-7f6f-40e6-b2cd-618d734b3849"/>
    <ds:schemaRef ds:uri="c337042d-1629-4b4f-b38b-20e2dbf6aed7"/>
    <ds:schemaRef ds:uri="http://schemas.microsoft.com/office/infopath/2007/PartnerControls"/>
    <ds:schemaRef ds:uri="http://schemas.openxmlformats.org/package/2006/metadata/core-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0</TotalTime>
  <Pages>30</Pages>
  <Words>4401</Words>
  <Characters>30370</Characters>
  <Application>Microsoft Office Word</Application>
  <DocSecurity>0</DocSecurity>
  <Lines>253</Lines>
  <Paragraphs>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>Diplomaterv útmutató</vt:lpstr>
      <vt:lpstr>Diplomaterv útmutató</vt:lpstr>
    </vt:vector>
  </TitlesOfParts>
  <Manager/>
  <Company>Automatizálási és Alkalmazott Informatikai Tanszék</Company>
  <LinksUpToDate>false</LinksUpToDate>
  <CharactersWithSpaces>34702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Diplomaterv útmutató</dc:title>
  <dc:subject/>
  <dc:creator>Dr. Kővári Bence;balassy@aut.bme.hu</dc:creator>
  <cp:keywords/>
  <dc:description>Az adatok átírása után a dokumentum egészére adjanak ki frissítést.</dc:description>
  <cp:lastModifiedBy>Áron Papp</cp:lastModifiedBy>
  <cp:revision>2</cp:revision>
  <cp:lastPrinted>2002-07-08T12:51:00Z</cp:lastPrinted>
  <dcterms:created xsi:type="dcterms:W3CDTF">2023-06-04T18:34:00Z</dcterms:created>
  <dcterms:modified xsi:type="dcterms:W3CDTF">2023-06-04T18:34:00Z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0x010100E773987F6FCB234CAD7E1038ABAFFC34</vt:lpwstr>
  </property>
</Properties>
</file>